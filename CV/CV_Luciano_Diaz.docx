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6E418C" w14:paraId="53D5F474" w14:textId="77777777" w:rsidTr="00C551A9">
        <w:trPr>
          <w:trHeight w:val="1984"/>
        </w:trPr>
        <w:tc>
          <w:tcPr>
            <w:tcW w:w="3600" w:type="dxa"/>
            <w:vAlign w:val="bottom"/>
          </w:tcPr>
          <w:p w14:paraId="4505AB80" w14:textId="5FCC8F89" w:rsidR="001B2ABD" w:rsidRPr="006E418C" w:rsidRDefault="004C4FFE" w:rsidP="001B2ABD">
            <w:pPr>
              <w:tabs>
                <w:tab w:val="left" w:pos="990"/>
              </w:tabs>
              <w:jc w:val="center"/>
              <w:rPr>
                <w:noProof/>
              </w:rPr>
            </w:pPr>
            <w:r w:rsidRPr="006E418C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82013F3" wp14:editId="7DB42D0B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65405</wp:posOffset>
                      </wp:positionV>
                      <wp:extent cx="1685925" cy="1847850"/>
                      <wp:effectExtent l="19050" t="19050" r="47625" b="38100"/>
                      <wp:wrapNone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184785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F303BD" id="Óvalo 2" o:spid="_x0000_s1026" alt="Título: Foto de rostro de hombre profesional" style="position:absolute;margin-left:14.15pt;margin-top:5.15pt;width:132.75pt;height:145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FdpbmRvd3MgUGhvdG8gRWRpdG9yIDEwLjAuMTAw&#10;MTEuMTYzODQAV2luZG93cyBQaG90byBFZGl0b3IgMTAuMC4xMDAxMS4xNjM4NAAyMDIxOjAzOjE4&#10;IDAxOjI1OjQ5AAAGkAMAAgAAABQAABEckAQAAgAAABQAABEwkpEAAgAAAAMxNwAAkpIAAgAAAAMx&#10;NwAAoAEAAwAAAAEAAQAA6hwABwAACAwAAAkQAAAAABzqAAAAC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PD94cGFja2V0IGVuZD0ndyc/Pv/bAEMAAwICAwICAwMDAwQDAwQFCAUFBAQF&#10;CgcHBggMCgwMCwoLCw0OEhANDhEOCwsQFhARExQVFRUMDxcYFhQYEhQVFP/bAEMBAwQEBQQFCQUF&#10;CRQNCw0UFBQUFBQUFBQUFBQUFBQUFBQUFBQUFBQUFBQUFBQUFBQUFBQUFBQUFBQUFBQUFBQUFP/A&#10;ABEIAl8CJ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" strokecolor="#94b6d2 [3204]" strokeweight="5pt">
                      <v:fill r:id="rId11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59132CF" w14:textId="77777777" w:rsidR="001B2ABD" w:rsidRPr="006E418C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  <w:vAlign w:val="bottom"/>
          </w:tcPr>
          <w:p w14:paraId="4C3CD941" w14:textId="77777777" w:rsidR="001B2ABD" w:rsidRDefault="000029FB" w:rsidP="000029FB">
            <w:pPr>
              <w:pStyle w:val="Ttulo"/>
              <w:rPr>
                <w:noProof/>
                <w:sz w:val="72"/>
                <w:szCs w:val="72"/>
                <w:lang w:bidi="es-ES"/>
              </w:rPr>
            </w:pPr>
            <w:r w:rsidRPr="000029FB">
              <w:rPr>
                <w:noProof/>
                <w:sz w:val="72"/>
                <w:szCs w:val="72"/>
                <w:lang w:bidi="es-ES"/>
              </w:rPr>
              <w:t>Luciano díaz</w:t>
            </w:r>
          </w:p>
          <w:p w14:paraId="2E56D27E" w14:textId="02468231" w:rsidR="000029FB" w:rsidRPr="000029FB" w:rsidRDefault="001C02B5" w:rsidP="000029FB">
            <w:pPr>
              <w:rPr>
                <w:sz w:val="40"/>
                <w:szCs w:val="40"/>
                <w:lang w:bidi="es-ES"/>
              </w:rPr>
            </w:pPr>
            <w:r>
              <w:rPr>
                <w:sz w:val="40"/>
                <w:szCs w:val="40"/>
                <w:lang w:bidi="es-ES"/>
              </w:rPr>
              <w:t>Full-</w:t>
            </w:r>
            <w:proofErr w:type="spellStart"/>
            <w:r>
              <w:rPr>
                <w:sz w:val="40"/>
                <w:szCs w:val="40"/>
                <w:lang w:bidi="es-ES"/>
              </w:rPr>
              <w:t>Stack</w:t>
            </w:r>
            <w:proofErr w:type="spellEnd"/>
            <w:r>
              <w:rPr>
                <w:sz w:val="40"/>
                <w:szCs w:val="40"/>
                <w:lang w:bidi="es-ES"/>
              </w:rPr>
              <w:t xml:space="preserve"> </w:t>
            </w:r>
            <w:proofErr w:type="spellStart"/>
            <w:r>
              <w:rPr>
                <w:sz w:val="40"/>
                <w:szCs w:val="40"/>
                <w:lang w:bidi="es-ES"/>
              </w:rPr>
              <w:t>Developer</w:t>
            </w:r>
            <w:proofErr w:type="spellEnd"/>
          </w:p>
        </w:tc>
      </w:tr>
      <w:tr w:rsidR="001B2ABD" w:rsidRPr="006E418C" w14:paraId="1CE07501" w14:textId="77777777" w:rsidTr="00C551A9">
        <w:tc>
          <w:tcPr>
            <w:tcW w:w="3600" w:type="dxa"/>
          </w:tcPr>
          <w:p w14:paraId="275BAF26" w14:textId="23585014" w:rsidR="004C4FFE" w:rsidRDefault="004C4FFE" w:rsidP="00036450">
            <w:pPr>
              <w:pStyle w:val="Ttulo3"/>
              <w:rPr>
                <w:noProof/>
              </w:rPr>
            </w:pPr>
          </w:p>
          <w:p w14:paraId="3C2EB8AD" w14:textId="77777777" w:rsidR="004C4FFE" w:rsidRDefault="004C4FFE" w:rsidP="00036450">
            <w:pPr>
              <w:pStyle w:val="Ttulo3"/>
              <w:rPr>
                <w:noProof/>
              </w:rPr>
            </w:pPr>
          </w:p>
          <w:p w14:paraId="36E1413C" w14:textId="5EE6E7AC" w:rsidR="00036450" w:rsidRPr="006E418C" w:rsidRDefault="00113491" w:rsidP="00B82B14">
            <w:pPr>
              <w:pStyle w:val="Ttulo3"/>
              <w:rPr>
                <w:noProof/>
              </w:rPr>
            </w:pPr>
            <w:r>
              <w:rPr>
                <w:noProof/>
              </w:rPr>
              <w:t>personal information</w:t>
            </w:r>
          </w:p>
          <w:tbl>
            <w:tblPr>
              <w:tblStyle w:val="Tablaconcuadrcula"/>
              <w:tblW w:w="34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9"/>
              <w:gridCol w:w="2818"/>
            </w:tblGrid>
            <w:tr w:rsidR="00475977" w14:paraId="7D88929A" w14:textId="77777777" w:rsidTr="00D500F4">
              <w:tc>
                <w:tcPr>
                  <w:tcW w:w="584" w:type="dxa"/>
                </w:tcPr>
                <w:p w14:paraId="7E41CA79" w14:textId="5EEA8798" w:rsidR="00475977" w:rsidRPr="005F300F" w:rsidRDefault="00475977" w:rsidP="00036450">
                  <w:pPr>
                    <w:rPr>
                      <w:noProof/>
                      <w:sz w:val="20"/>
                      <w:szCs w:val="20"/>
                    </w:rPr>
                  </w:pPr>
                  <w:r w:rsidRPr="005F300F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6660CBD3" wp14:editId="45ED9AE3">
                        <wp:extent cx="288000" cy="288000"/>
                        <wp:effectExtent l="0" t="0" r="0" b="0"/>
                        <wp:docPr id="1" name="Gráfico 1" descr="Smartpho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áfico 1" descr="Smartphone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000" cy="2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35" w:type="dxa"/>
                  <w:vAlign w:val="center"/>
                </w:tcPr>
                <w:p w14:paraId="3D017F97" w14:textId="72C6941F" w:rsidR="00475977" w:rsidRPr="005F300F" w:rsidRDefault="00475977" w:rsidP="00B82B14">
                  <w:pPr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</w:pPr>
                  <w:r w:rsidRPr="005F300F"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  <w:t>11 5910 2957</w:t>
                  </w:r>
                </w:p>
              </w:tc>
            </w:tr>
            <w:tr w:rsidR="00475977" w14:paraId="6EA8C1E2" w14:textId="77777777" w:rsidTr="00D500F4">
              <w:tc>
                <w:tcPr>
                  <w:tcW w:w="584" w:type="dxa"/>
                </w:tcPr>
                <w:p w14:paraId="7B6D1A79" w14:textId="149A3BF8" w:rsidR="00475977" w:rsidRPr="005F300F" w:rsidRDefault="00475977" w:rsidP="00036450">
                  <w:pPr>
                    <w:rPr>
                      <w:noProof/>
                      <w:sz w:val="20"/>
                      <w:szCs w:val="20"/>
                    </w:rPr>
                  </w:pPr>
                  <w:r w:rsidRPr="005F300F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BFB527C" wp14:editId="514B8D53">
                        <wp:extent cx="288000" cy="288000"/>
                        <wp:effectExtent l="0" t="0" r="0" b="0"/>
                        <wp:docPr id="4" name="Gráfico 4" descr="Contorn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Gráfico 4" descr="Contorno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000" cy="2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35" w:type="dxa"/>
                  <w:vAlign w:val="center"/>
                </w:tcPr>
                <w:p w14:paraId="239D8FF7" w14:textId="5C5AB7C6" w:rsidR="00475977" w:rsidRPr="005F300F" w:rsidRDefault="00475977" w:rsidP="00B82B14">
                  <w:pPr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</w:pPr>
                  <w:r w:rsidRPr="005F300F"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  <w:t>luchodiaz1995@gmail.com</w:t>
                  </w:r>
                </w:p>
              </w:tc>
            </w:tr>
            <w:tr w:rsidR="00475977" w14:paraId="1C59B674" w14:textId="77777777" w:rsidTr="00D500F4">
              <w:tc>
                <w:tcPr>
                  <w:tcW w:w="584" w:type="dxa"/>
                  <w:vAlign w:val="center"/>
                </w:tcPr>
                <w:p w14:paraId="5B22DC0F" w14:textId="0DB6C83F" w:rsidR="00475977" w:rsidRPr="005F300F" w:rsidRDefault="00475977" w:rsidP="00475977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5F300F">
                    <w:rPr>
                      <w:rFonts w:ascii="Calibri Light" w:eastAsia="Arial Unicode MS" w:hAnsi="Calibri Light"/>
                      <w:noProof/>
                      <w:color w:val="F0F0F0"/>
                      <w:sz w:val="20"/>
                      <w:szCs w:val="20"/>
                      <w:lang w:val="es-AR" w:eastAsia="es-AR"/>
                    </w:rPr>
                    <w:drawing>
                      <wp:inline distT="0" distB="0" distL="0" distR="0" wp14:anchorId="382CC578" wp14:editId="79D002B9">
                        <wp:extent cx="288000" cy="288000"/>
                        <wp:effectExtent l="0" t="0" r="0" b="0"/>
                        <wp:docPr id="6" name="Imagen 6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conoLinkedIn.png"/>
                                <pic:cNvPicPr/>
                              </pic:nvPicPr>
                              <pic:blipFill>
                                <a:blip r:embed="rId17" cstate="print">
                                  <a:duotone>
                                    <a:prstClr val="black"/>
                                    <a:schemeClr val="accent1">
                                      <a:lumMod val="50000"/>
                                      <a:tint val="45000"/>
                                      <a:satMod val="400000"/>
                                    </a:scheme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000" cy="2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35" w:type="dxa"/>
                  <w:vAlign w:val="center"/>
                </w:tcPr>
                <w:p w14:paraId="63610716" w14:textId="3A6EF8AA" w:rsidR="00475977" w:rsidRPr="005F300F" w:rsidRDefault="004F4B21" w:rsidP="00B82B14">
                  <w:pPr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</w:pPr>
                  <w:r w:rsidRPr="004F4B21"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  <w:t>linkedin.com/in/lucianonicolasdiaz/</w:t>
                  </w:r>
                </w:p>
              </w:tc>
            </w:tr>
            <w:tr w:rsidR="007A538C" w14:paraId="72C7916B" w14:textId="77777777" w:rsidTr="00D500F4">
              <w:tc>
                <w:tcPr>
                  <w:tcW w:w="584" w:type="dxa"/>
                  <w:vAlign w:val="center"/>
                </w:tcPr>
                <w:p w14:paraId="6A621900" w14:textId="7A45BD17" w:rsidR="007A538C" w:rsidRPr="005F300F" w:rsidRDefault="007A538C" w:rsidP="007A538C">
                  <w:pPr>
                    <w:rPr>
                      <w:rFonts w:ascii="Calibri Light" w:eastAsia="Arial Unicode MS" w:hAnsi="Calibri Light"/>
                      <w:noProof/>
                      <w:color w:val="F0F0F0"/>
                      <w:sz w:val="20"/>
                      <w:szCs w:val="20"/>
                      <w:lang w:val="es-AR" w:eastAsia="es-AR"/>
                    </w:rPr>
                  </w:pPr>
                  <w:r w:rsidRPr="005F300F">
                    <w:rPr>
                      <w:rFonts w:ascii="Calibri Light" w:eastAsia="Arial Unicode MS" w:hAnsi="Calibri Light"/>
                      <w:noProof/>
                      <w:color w:val="F0F0F0"/>
                      <w:sz w:val="20"/>
                      <w:szCs w:val="20"/>
                      <w:lang w:val="es-AR" w:eastAsia="es-AR"/>
                    </w:rPr>
                    <w:drawing>
                      <wp:inline distT="0" distB="0" distL="0" distR="0" wp14:anchorId="15C02B18" wp14:editId="5F535428">
                        <wp:extent cx="288000" cy="288000"/>
                        <wp:effectExtent l="0" t="0" r="0" b="0"/>
                        <wp:docPr id="13" name="Imagen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000" cy="2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35" w:type="dxa"/>
                  <w:vAlign w:val="center"/>
                </w:tcPr>
                <w:p w14:paraId="5065F728" w14:textId="02A3F77A" w:rsidR="007A538C" w:rsidRPr="005F300F" w:rsidRDefault="007A538C" w:rsidP="00B82B14">
                  <w:pPr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</w:pPr>
                  <w:r w:rsidRPr="005F300F"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  <w:t>github.com/DiazLuciano</w:t>
                  </w:r>
                </w:p>
              </w:tc>
            </w:tr>
            <w:tr w:rsidR="00475977" w14:paraId="28FE96F8" w14:textId="77777777" w:rsidTr="00D500F4">
              <w:tc>
                <w:tcPr>
                  <w:tcW w:w="584" w:type="dxa"/>
                </w:tcPr>
                <w:p w14:paraId="38B9435A" w14:textId="06E0D486" w:rsidR="00475977" w:rsidRPr="005F300F" w:rsidRDefault="00B82B14" w:rsidP="00036450">
                  <w:pPr>
                    <w:rPr>
                      <w:noProof/>
                      <w:sz w:val="20"/>
                      <w:szCs w:val="20"/>
                    </w:rPr>
                  </w:pPr>
                  <w:r w:rsidRPr="005F300F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2F569ADC" wp14:editId="43EDF8F2">
                        <wp:extent cx="288000" cy="288000"/>
                        <wp:effectExtent l="0" t="0" r="0" b="0"/>
                        <wp:docPr id="9" name="Gráfico 9" descr="Calendario diari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áfico 9" descr="Calendario diario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000" cy="2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35" w:type="dxa"/>
                  <w:vAlign w:val="center"/>
                </w:tcPr>
                <w:p w14:paraId="3659AAEA" w14:textId="7E082FD8" w:rsidR="00475977" w:rsidRPr="005F300F" w:rsidRDefault="00B82B14" w:rsidP="00B82B14">
                  <w:pPr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</w:pPr>
                  <w:r w:rsidRPr="005F300F"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  <w:t>10-09-1995</w:t>
                  </w:r>
                  <w:r w:rsidR="005158AD"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  <w:t xml:space="preserve"> (dd-mm-yyyy)</w:t>
                  </w:r>
                </w:p>
              </w:tc>
            </w:tr>
            <w:tr w:rsidR="00475977" w14:paraId="79FFA8A1" w14:textId="77777777" w:rsidTr="00D500F4">
              <w:tc>
                <w:tcPr>
                  <w:tcW w:w="584" w:type="dxa"/>
                </w:tcPr>
                <w:p w14:paraId="49F27844" w14:textId="271C68AD" w:rsidR="00475977" w:rsidRPr="005F300F" w:rsidRDefault="00B82B14" w:rsidP="00036450">
                  <w:pPr>
                    <w:rPr>
                      <w:noProof/>
                      <w:sz w:val="20"/>
                      <w:szCs w:val="20"/>
                    </w:rPr>
                  </w:pPr>
                  <w:r w:rsidRPr="005F300F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07E876DD" wp14:editId="7A3708BF">
                        <wp:extent cx="288000" cy="288000"/>
                        <wp:effectExtent l="0" t="0" r="0" b="0"/>
                        <wp:docPr id="10" name="Gráfico 10" descr="Marcado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Gráfico 10" descr="Marcador"/>
                                <pic:cNvPicPr/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000" cy="2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35" w:type="dxa"/>
                  <w:vAlign w:val="center"/>
                </w:tcPr>
                <w:p w14:paraId="75FCB02D" w14:textId="2EC1832E" w:rsidR="00475977" w:rsidRPr="005F300F" w:rsidRDefault="00B82B14" w:rsidP="00B82B14">
                  <w:pPr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</w:pPr>
                  <w:r w:rsidRPr="005F300F"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  <w:t>El Talar, Tigre, Bs. As.</w:t>
                  </w:r>
                </w:p>
              </w:tc>
            </w:tr>
            <w:tr w:rsidR="00475977" w14:paraId="6E36EC34" w14:textId="77777777" w:rsidTr="00D500F4">
              <w:tc>
                <w:tcPr>
                  <w:tcW w:w="584" w:type="dxa"/>
                </w:tcPr>
                <w:p w14:paraId="5FF5131C" w14:textId="2C4360C6" w:rsidR="00475977" w:rsidRPr="005F300F" w:rsidRDefault="00B82B14" w:rsidP="00036450">
                  <w:pPr>
                    <w:rPr>
                      <w:noProof/>
                      <w:sz w:val="20"/>
                      <w:szCs w:val="20"/>
                    </w:rPr>
                  </w:pPr>
                  <w:r w:rsidRPr="005F300F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2FE44986" wp14:editId="1D7E32B6">
                        <wp:extent cx="288000" cy="288000"/>
                        <wp:effectExtent l="0" t="0" r="0" b="0"/>
                        <wp:docPr id="11" name="Gráfico 11" descr="Homb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Gráfico 11" descr="Hombre"/>
                                <pic:cNvPicPr/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000" cy="2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35" w:type="dxa"/>
                  <w:vAlign w:val="center"/>
                </w:tcPr>
                <w:p w14:paraId="57EB054B" w14:textId="00003240" w:rsidR="00475977" w:rsidRPr="005F300F" w:rsidRDefault="00113491" w:rsidP="00B82B14">
                  <w:pPr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</w:pPr>
                  <w:r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  <w:t>Single</w:t>
                  </w:r>
                  <w:r w:rsidR="00B82B14" w:rsidRPr="005F300F"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  <w:t xml:space="preserve">, </w:t>
                  </w:r>
                  <w:r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  <w:t>childless</w:t>
                  </w:r>
                </w:p>
              </w:tc>
            </w:tr>
            <w:tr w:rsidR="00B82B14" w14:paraId="286D2D98" w14:textId="77777777" w:rsidTr="00D500F4">
              <w:tc>
                <w:tcPr>
                  <w:tcW w:w="584" w:type="dxa"/>
                </w:tcPr>
                <w:p w14:paraId="231ACFF6" w14:textId="2729390D" w:rsidR="00B82B14" w:rsidRPr="005F300F" w:rsidRDefault="00B82B14" w:rsidP="00036450">
                  <w:pPr>
                    <w:rPr>
                      <w:noProof/>
                      <w:sz w:val="20"/>
                      <w:szCs w:val="20"/>
                    </w:rPr>
                  </w:pPr>
                  <w:r w:rsidRPr="005F300F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37E7951" wp14:editId="12A732C3">
                        <wp:extent cx="288000" cy="288000"/>
                        <wp:effectExtent l="0" t="0" r="0" b="0"/>
                        <wp:docPr id="12" name="Gráfico 12" descr="Identificación de emplead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Gráfico 12" descr="Identificación de empleado"/>
                                <pic:cNvPicPr/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000" cy="2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35" w:type="dxa"/>
                  <w:vAlign w:val="center"/>
                </w:tcPr>
                <w:p w14:paraId="56A8E52F" w14:textId="33FBAC52" w:rsidR="00B82B14" w:rsidRPr="005F300F" w:rsidRDefault="00113491" w:rsidP="00B82B14">
                  <w:pPr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</w:pPr>
                  <w:r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  <w:t>Driver’s License</w:t>
                  </w:r>
                </w:p>
              </w:tc>
            </w:tr>
          </w:tbl>
          <w:p w14:paraId="7A90675F" w14:textId="77777777" w:rsidR="00036450" w:rsidRPr="006E418C" w:rsidRDefault="00036450" w:rsidP="00036450">
            <w:pPr>
              <w:rPr>
                <w:noProof/>
              </w:rPr>
            </w:pPr>
          </w:p>
          <w:p w14:paraId="10DA99C8" w14:textId="3766E3B9" w:rsidR="00036450" w:rsidRPr="006E418C" w:rsidRDefault="005158AD" w:rsidP="00CB0055">
            <w:pPr>
              <w:pStyle w:val="Ttulo3"/>
              <w:rPr>
                <w:noProof/>
              </w:rPr>
            </w:pPr>
            <w:r>
              <w:rPr>
                <w:noProof/>
              </w:rPr>
              <w:t>personal skills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60"/>
            </w:tblGrid>
            <w:tr w:rsidR="007A538C" w14:paraId="15310137" w14:textId="77777777" w:rsidTr="007A538C">
              <w:tc>
                <w:tcPr>
                  <w:tcW w:w="3360" w:type="dxa"/>
                  <w:vAlign w:val="center"/>
                </w:tcPr>
                <w:p w14:paraId="7C63A154" w14:textId="79CC6A8C" w:rsidR="007A538C" w:rsidRPr="00B64066" w:rsidRDefault="005158AD" w:rsidP="007A538C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</w:pPr>
                  <w:r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  <w:t>Proactivity</w:t>
                  </w:r>
                </w:p>
              </w:tc>
            </w:tr>
            <w:tr w:rsidR="007A538C" w14:paraId="1D43B55A" w14:textId="77777777" w:rsidTr="007A538C">
              <w:tc>
                <w:tcPr>
                  <w:tcW w:w="3360" w:type="dxa"/>
                  <w:vAlign w:val="center"/>
                </w:tcPr>
                <w:p w14:paraId="14084B76" w14:textId="2EFEB2F8" w:rsidR="007A538C" w:rsidRPr="00B64066" w:rsidRDefault="005158AD" w:rsidP="007A538C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</w:pPr>
                  <w:r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  <w:t>Predisposition</w:t>
                  </w:r>
                </w:p>
              </w:tc>
            </w:tr>
            <w:tr w:rsidR="007A538C" w14:paraId="5A24A3C6" w14:textId="77777777" w:rsidTr="007A538C">
              <w:tc>
                <w:tcPr>
                  <w:tcW w:w="3360" w:type="dxa"/>
                  <w:vAlign w:val="center"/>
                </w:tcPr>
                <w:p w14:paraId="4990FC1C" w14:textId="08FDD397" w:rsidR="007A538C" w:rsidRPr="00B64066" w:rsidRDefault="005158AD" w:rsidP="007A538C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</w:pPr>
                  <w:r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  <w:t>Responsability</w:t>
                  </w:r>
                </w:p>
              </w:tc>
            </w:tr>
            <w:tr w:rsidR="007A538C" w14:paraId="3B360F10" w14:textId="77777777" w:rsidTr="007A538C">
              <w:tc>
                <w:tcPr>
                  <w:tcW w:w="3360" w:type="dxa"/>
                  <w:vAlign w:val="center"/>
                </w:tcPr>
                <w:p w14:paraId="4AABC875" w14:textId="44F53C67" w:rsidR="007A538C" w:rsidRPr="00B64066" w:rsidRDefault="005158AD" w:rsidP="007A538C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</w:pPr>
                  <w:r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  <w:t>Fellowship</w:t>
                  </w:r>
                </w:p>
              </w:tc>
            </w:tr>
            <w:tr w:rsidR="007A538C" w14:paraId="4BE1B314" w14:textId="77777777" w:rsidTr="007A538C">
              <w:tc>
                <w:tcPr>
                  <w:tcW w:w="3360" w:type="dxa"/>
                  <w:vAlign w:val="center"/>
                </w:tcPr>
                <w:p w14:paraId="23ECBB7F" w14:textId="613A987D" w:rsidR="007A538C" w:rsidRPr="00B64066" w:rsidRDefault="005158AD" w:rsidP="007A538C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</w:pPr>
                  <w:r>
                    <w:rPr>
                      <w:noProof/>
                      <w:color w:val="548AB7" w:themeColor="accent1" w:themeShade="BF"/>
                      <w:sz w:val="20"/>
                      <w:szCs w:val="20"/>
                    </w:rPr>
                    <w:t>Flexible</w:t>
                  </w:r>
                </w:p>
              </w:tc>
            </w:tr>
          </w:tbl>
          <w:p w14:paraId="2D4A4149" w14:textId="72398EB1" w:rsidR="004D3011" w:rsidRPr="006E418C" w:rsidRDefault="004D3011" w:rsidP="004D3011">
            <w:pPr>
              <w:rPr>
                <w:noProof/>
              </w:rPr>
            </w:pPr>
          </w:p>
          <w:p w14:paraId="043E3668" w14:textId="551F4D6B" w:rsidR="004D3011" w:rsidRPr="006E418C" w:rsidRDefault="005158AD" w:rsidP="00C039FE">
            <w:pPr>
              <w:pStyle w:val="Ttulo3"/>
              <w:rPr>
                <w:noProof/>
              </w:rPr>
            </w:pPr>
            <w:r>
              <w:rPr>
                <w:noProof/>
                <w:lang w:bidi="es-ES"/>
              </w:rPr>
              <w:t>languages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60"/>
            </w:tblGrid>
            <w:tr w:rsidR="007A538C" w14:paraId="6E84B0F6" w14:textId="77777777" w:rsidTr="007A538C">
              <w:tc>
                <w:tcPr>
                  <w:tcW w:w="3360" w:type="dxa"/>
                </w:tcPr>
                <w:p w14:paraId="4843DD11" w14:textId="53B4036B" w:rsidR="007A538C" w:rsidRPr="005F300F" w:rsidRDefault="005158AD" w:rsidP="004D3011">
                  <w:pPr>
                    <w:pStyle w:val="Prrafodelista"/>
                    <w:numPr>
                      <w:ilvl w:val="0"/>
                      <w:numId w:val="4"/>
                    </w:numPr>
                    <w:ind w:left="311" w:hanging="219"/>
                    <w:rPr>
                      <w:b/>
                      <w:color w:val="548AB7" w:themeColor="accent1" w:themeShade="BF"/>
                      <w:szCs w:val="18"/>
                    </w:rPr>
                  </w:pPr>
                  <w:r>
                    <w:rPr>
                      <w:rStyle w:val="Hipervnculo"/>
                      <w:b/>
                      <w:color w:val="548AB7" w:themeColor="accent1" w:themeShade="BF"/>
                      <w:szCs w:val="18"/>
                      <w:u w:val="none"/>
                    </w:rPr>
                    <w:t>ENGLISH</w:t>
                  </w:r>
                  <w:r w:rsidR="007A538C" w:rsidRPr="005F300F">
                    <w:rPr>
                      <w:rStyle w:val="Hipervnculo"/>
                      <w:b/>
                      <w:color w:val="548AB7" w:themeColor="accent1" w:themeShade="BF"/>
                      <w:szCs w:val="18"/>
                      <w:u w:val="none"/>
                    </w:rPr>
                    <w:t xml:space="preserve"> – B2</w:t>
                  </w:r>
                  <w:r>
                    <w:rPr>
                      <w:rStyle w:val="Hipervnculo"/>
                      <w:b/>
                      <w:color w:val="548AB7" w:themeColor="accent1" w:themeShade="BF"/>
                      <w:szCs w:val="18"/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rStyle w:val="Hipervnculo"/>
                      <w:b/>
                      <w:color w:val="548AB7" w:themeColor="accent1" w:themeShade="BF"/>
                      <w:szCs w:val="18"/>
                      <w:u w:val="none"/>
                    </w:rPr>
                    <w:t>Intermediate</w:t>
                  </w:r>
                  <w:proofErr w:type="spellEnd"/>
                  <w:r>
                    <w:rPr>
                      <w:rStyle w:val="Hipervnculo"/>
                      <w:b/>
                      <w:color w:val="548AB7" w:themeColor="accent1" w:themeShade="BF"/>
                      <w:szCs w:val="18"/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rStyle w:val="Hipervnculo"/>
                      <w:b/>
                      <w:color w:val="548AB7" w:themeColor="accent1" w:themeShade="BF"/>
                      <w:szCs w:val="18"/>
                      <w:u w:val="none"/>
                    </w:rPr>
                    <w:t>Level</w:t>
                  </w:r>
                  <w:proofErr w:type="spellEnd"/>
                </w:p>
              </w:tc>
            </w:tr>
            <w:tr w:rsidR="007A538C" w14:paraId="6C5AAC2B" w14:textId="77777777" w:rsidTr="007A538C">
              <w:tc>
                <w:tcPr>
                  <w:tcW w:w="3360" w:type="dxa"/>
                </w:tcPr>
                <w:p w14:paraId="7385BAC2" w14:textId="7FB528BD" w:rsidR="007A538C" w:rsidRPr="005F300F" w:rsidRDefault="005158AD" w:rsidP="004D3011">
                  <w:pPr>
                    <w:pStyle w:val="Prrafodelista"/>
                    <w:numPr>
                      <w:ilvl w:val="0"/>
                      <w:numId w:val="5"/>
                    </w:numPr>
                    <w:ind w:left="594" w:hanging="234"/>
                    <w:rPr>
                      <w:color w:val="548AB7" w:themeColor="accent1" w:themeShade="BF"/>
                      <w:szCs w:val="18"/>
                    </w:rPr>
                  </w:pPr>
                  <w:proofErr w:type="spellStart"/>
                  <w:r>
                    <w:rPr>
                      <w:rStyle w:val="Hipervnculo"/>
                      <w:color w:val="548AB7" w:themeColor="accent1" w:themeShade="BF"/>
                      <w:szCs w:val="18"/>
                    </w:rPr>
                    <w:t>Written</w:t>
                  </w:r>
                  <w:proofErr w:type="spellEnd"/>
                  <w:r w:rsidR="007A538C" w:rsidRPr="005F300F">
                    <w:rPr>
                      <w:rStyle w:val="Hipervnculo"/>
                      <w:color w:val="548AB7" w:themeColor="accent1" w:themeShade="BF"/>
                      <w:szCs w:val="18"/>
                      <w:u w:val="none"/>
                    </w:rPr>
                    <w:t xml:space="preserve">: </w:t>
                  </w:r>
                  <w:proofErr w:type="spellStart"/>
                  <w:r w:rsidRPr="005158AD">
                    <w:rPr>
                      <w:rStyle w:val="Hipervnculo"/>
                      <w:color w:val="548AB7" w:themeColor="accent1" w:themeShade="BF"/>
                      <w:szCs w:val="18"/>
                      <w:u w:val="none"/>
                    </w:rPr>
                    <w:t>Intermediate</w:t>
                  </w:r>
                  <w:proofErr w:type="spellEnd"/>
                </w:p>
              </w:tc>
            </w:tr>
            <w:tr w:rsidR="007A538C" w14:paraId="2BEA8C81" w14:textId="77777777" w:rsidTr="007A538C">
              <w:tc>
                <w:tcPr>
                  <w:tcW w:w="3360" w:type="dxa"/>
                </w:tcPr>
                <w:p w14:paraId="6D8BEC06" w14:textId="71B170CA" w:rsidR="007A538C" w:rsidRPr="005F300F" w:rsidRDefault="007A538C" w:rsidP="004D3011">
                  <w:pPr>
                    <w:pStyle w:val="Prrafodelista"/>
                    <w:numPr>
                      <w:ilvl w:val="0"/>
                      <w:numId w:val="5"/>
                    </w:numPr>
                    <w:ind w:left="594" w:hanging="234"/>
                    <w:rPr>
                      <w:color w:val="548AB7" w:themeColor="accent1" w:themeShade="BF"/>
                      <w:szCs w:val="18"/>
                    </w:rPr>
                  </w:pPr>
                  <w:r w:rsidRPr="005F300F">
                    <w:rPr>
                      <w:rStyle w:val="Hipervnculo"/>
                      <w:color w:val="548AB7" w:themeColor="accent1" w:themeShade="BF"/>
                      <w:szCs w:val="18"/>
                    </w:rPr>
                    <w:t>Oral</w:t>
                  </w:r>
                  <w:r w:rsidRPr="005F300F">
                    <w:rPr>
                      <w:rStyle w:val="Hipervnculo"/>
                      <w:color w:val="548AB7" w:themeColor="accent1" w:themeShade="BF"/>
                      <w:szCs w:val="18"/>
                      <w:u w:val="none"/>
                    </w:rPr>
                    <w:t xml:space="preserve">: </w:t>
                  </w:r>
                  <w:proofErr w:type="spellStart"/>
                  <w:r w:rsidR="005158AD" w:rsidRPr="005158AD">
                    <w:rPr>
                      <w:rStyle w:val="Hipervnculo"/>
                      <w:color w:val="548AB7" w:themeColor="accent1" w:themeShade="BF"/>
                      <w:szCs w:val="18"/>
                      <w:u w:val="none"/>
                    </w:rPr>
                    <w:t>Intermediate</w:t>
                  </w:r>
                  <w:proofErr w:type="spellEnd"/>
                </w:p>
              </w:tc>
            </w:tr>
            <w:tr w:rsidR="007A538C" w14:paraId="53C07D9E" w14:textId="77777777" w:rsidTr="007A538C">
              <w:tc>
                <w:tcPr>
                  <w:tcW w:w="3360" w:type="dxa"/>
                </w:tcPr>
                <w:p w14:paraId="601D011C" w14:textId="364BD902" w:rsidR="007A538C" w:rsidRPr="005F300F" w:rsidRDefault="005158AD" w:rsidP="004D3011">
                  <w:pPr>
                    <w:pStyle w:val="Prrafodelista"/>
                    <w:numPr>
                      <w:ilvl w:val="0"/>
                      <w:numId w:val="5"/>
                    </w:numPr>
                    <w:ind w:left="594" w:hanging="234"/>
                    <w:rPr>
                      <w:color w:val="548AB7" w:themeColor="accent1" w:themeShade="BF"/>
                      <w:szCs w:val="18"/>
                    </w:rPr>
                  </w:pPr>
                  <w:proofErr w:type="spellStart"/>
                  <w:r>
                    <w:rPr>
                      <w:rStyle w:val="Hipervnculo"/>
                      <w:color w:val="548AB7" w:themeColor="accent1" w:themeShade="BF"/>
                      <w:szCs w:val="18"/>
                    </w:rPr>
                    <w:t>Comprehension</w:t>
                  </w:r>
                  <w:proofErr w:type="spellEnd"/>
                  <w:r w:rsidR="007A538C" w:rsidRPr="005F300F">
                    <w:rPr>
                      <w:rStyle w:val="Hipervnculo"/>
                      <w:color w:val="548AB7" w:themeColor="accent1" w:themeShade="BF"/>
                      <w:szCs w:val="18"/>
                      <w:u w:val="none"/>
                    </w:rPr>
                    <w:t>:</w:t>
                  </w:r>
                  <w:r>
                    <w:rPr>
                      <w:rStyle w:val="Hipervnculo"/>
                      <w:color w:val="548AB7" w:themeColor="accent1" w:themeShade="BF"/>
                      <w:szCs w:val="18"/>
                      <w:u w:val="none"/>
                    </w:rPr>
                    <w:t xml:space="preserve"> </w:t>
                  </w:r>
                  <w:proofErr w:type="spellStart"/>
                  <w:r w:rsidRPr="005158AD">
                    <w:rPr>
                      <w:rStyle w:val="Hipervnculo"/>
                      <w:color w:val="548AB7" w:themeColor="accent1" w:themeShade="BF"/>
                      <w:szCs w:val="18"/>
                      <w:u w:val="none"/>
                    </w:rPr>
                    <w:t>Intermediate</w:t>
                  </w:r>
                  <w:proofErr w:type="spellEnd"/>
                </w:p>
              </w:tc>
            </w:tr>
          </w:tbl>
          <w:p w14:paraId="4723BA61" w14:textId="77777777" w:rsidR="006C1D9D" w:rsidRDefault="006C1D9D" w:rsidP="004D3011">
            <w:pPr>
              <w:rPr>
                <w:noProof/>
              </w:rPr>
            </w:pPr>
          </w:p>
          <w:p w14:paraId="40B20184" w14:textId="3D6AA775" w:rsidR="00D11226" w:rsidRPr="006E418C" w:rsidRDefault="00D11226" w:rsidP="00D11226">
            <w:pPr>
              <w:pStyle w:val="Ttulo3"/>
              <w:rPr>
                <w:noProof/>
              </w:rPr>
            </w:pPr>
            <w:r>
              <w:rPr>
                <w:noProof/>
              </w:rPr>
              <w:t>HOBBIES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9"/>
              <w:gridCol w:w="2765"/>
            </w:tblGrid>
            <w:tr w:rsidR="00D11226" w14:paraId="4F3CAA45" w14:textId="77777777" w:rsidTr="00C65C7B">
              <w:tc>
                <w:tcPr>
                  <w:tcW w:w="595" w:type="dxa"/>
                </w:tcPr>
                <w:p w14:paraId="3B0FDA7A" w14:textId="2B1A8569" w:rsidR="00D11226" w:rsidRDefault="00D11226" w:rsidP="004D3011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37CCEB5" wp14:editId="0C7C1BC4">
                        <wp:extent cx="288000" cy="288000"/>
                        <wp:effectExtent l="0" t="0" r="0" b="0"/>
                        <wp:docPr id="17" name="Gráfico 17" descr="Natació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Gráfico 17" descr="Natación"/>
                                <pic:cNvPicPr/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000" cy="2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65" w:type="dxa"/>
                  <w:vAlign w:val="center"/>
                </w:tcPr>
                <w:p w14:paraId="6A3D5D99" w14:textId="197695BF" w:rsidR="00D11226" w:rsidRPr="005F300F" w:rsidRDefault="005158AD" w:rsidP="00D11226">
                  <w:pPr>
                    <w:rPr>
                      <w:noProof/>
                      <w:color w:val="548AB7" w:themeColor="accent1" w:themeShade="BF"/>
                      <w:szCs w:val="18"/>
                    </w:rPr>
                  </w:pPr>
                  <w:r>
                    <w:rPr>
                      <w:noProof/>
                      <w:color w:val="548AB7" w:themeColor="accent1" w:themeShade="BF"/>
                      <w:szCs w:val="18"/>
                    </w:rPr>
                    <w:t>Swimming</w:t>
                  </w:r>
                </w:p>
              </w:tc>
            </w:tr>
            <w:tr w:rsidR="00D11226" w14:paraId="3E0C83AA" w14:textId="77777777" w:rsidTr="00C65C7B">
              <w:tc>
                <w:tcPr>
                  <w:tcW w:w="595" w:type="dxa"/>
                </w:tcPr>
                <w:p w14:paraId="655D0449" w14:textId="122E416F" w:rsidR="00D11226" w:rsidRDefault="00C322E0" w:rsidP="004D3011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39106E2" wp14:editId="27D45CB5">
                        <wp:extent cx="288000" cy="288000"/>
                        <wp:effectExtent l="0" t="0" r="0" b="0"/>
                        <wp:docPr id="18" name="Gráfico 18" descr="Guitarra eléctric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Gráfico 18" descr="Guitarra eléctrica"/>
                                <pic:cNvPicPr/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000" cy="2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65" w:type="dxa"/>
                  <w:vAlign w:val="center"/>
                </w:tcPr>
                <w:p w14:paraId="3C7A61F3" w14:textId="23C77379" w:rsidR="00D11226" w:rsidRPr="005F300F" w:rsidRDefault="005158AD" w:rsidP="00707790">
                  <w:pPr>
                    <w:rPr>
                      <w:noProof/>
                      <w:szCs w:val="18"/>
                    </w:rPr>
                  </w:pPr>
                  <w:r>
                    <w:rPr>
                      <w:noProof/>
                      <w:color w:val="548AB7" w:themeColor="accent1" w:themeShade="BF"/>
                      <w:szCs w:val="18"/>
                    </w:rPr>
                    <w:t>Make music</w:t>
                  </w:r>
                </w:p>
              </w:tc>
            </w:tr>
            <w:tr w:rsidR="00D11226" w14:paraId="1527D816" w14:textId="77777777" w:rsidTr="00C65C7B">
              <w:tc>
                <w:tcPr>
                  <w:tcW w:w="595" w:type="dxa"/>
                </w:tcPr>
                <w:p w14:paraId="0123E92D" w14:textId="52B8F63D" w:rsidR="00D11226" w:rsidRDefault="00C65C7B" w:rsidP="004D3011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CCB6EB2" wp14:editId="3A4D7F22">
                        <wp:extent cx="288000" cy="288000"/>
                        <wp:effectExtent l="0" t="0" r="0" b="0"/>
                        <wp:docPr id="19" name="Gráfico 19" descr="Mancuern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Gráfico 19" descr="Mancuerna"/>
                                <pic:cNvPicPr/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000" cy="2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65" w:type="dxa"/>
                  <w:vAlign w:val="center"/>
                </w:tcPr>
                <w:p w14:paraId="59B523B6" w14:textId="217A50AF" w:rsidR="00D11226" w:rsidRPr="005F300F" w:rsidRDefault="00C65C7B" w:rsidP="00C65C7B">
                  <w:pPr>
                    <w:rPr>
                      <w:noProof/>
                      <w:szCs w:val="18"/>
                    </w:rPr>
                  </w:pPr>
                  <w:r w:rsidRPr="005F300F">
                    <w:rPr>
                      <w:noProof/>
                      <w:color w:val="548AB7" w:themeColor="accent1" w:themeShade="BF"/>
                      <w:szCs w:val="18"/>
                    </w:rPr>
                    <w:t>GYM</w:t>
                  </w:r>
                </w:p>
              </w:tc>
            </w:tr>
            <w:tr w:rsidR="00C65C7B" w:rsidRPr="005158AD" w14:paraId="6159A991" w14:textId="77777777" w:rsidTr="00C65C7B">
              <w:tc>
                <w:tcPr>
                  <w:tcW w:w="595" w:type="dxa"/>
                </w:tcPr>
                <w:p w14:paraId="57B9E545" w14:textId="5459A604" w:rsidR="00C65C7B" w:rsidRDefault="00C65C7B" w:rsidP="004D3011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E42CB30" wp14:editId="3041E2FC">
                        <wp:extent cx="288000" cy="288000"/>
                        <wp:effectExtent l="0" t="0" r="0" b="0"/>
                        <wp:docPr id="21" name="Gráfico 21" descr="Grup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Gráfico 21" descr="Grupo"/>
                                <pic:cNvPicPr/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000" cy="2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65" w:type="dxa"/>
                  <w:vAlign w:val="center"/>
                </w:tcPr>
                <w:p w14:paraId="119D79E3" w14:textId="4AC5067E" w:rsidR="00C65C7B" w:rsidRPr="005158AD" w:rsidRDefault="005158AD" w:rsidP="00C65C7B">
                  <w:pPr>
                    <w:rPr>
                      <w:noProof/>
                      <w:color w:val="548AB7" w:themeColor="accent1" w:themeShade="BF"/>
                      <w:szCs w:val="18"/>
                      <w:lang w:val="en-US"/>
                    </w:rPr>
                  </w:pPr>
                  <w:r w:rsidRPr="005158AD">
                    <w:rPr>
                      <w:noProof/>
                      <w:color w:val="548AB7" w:themeColor="accent1" w:themeShade="BF"/>
                      <w:szCs w:val="18"/>
                      <w:lang w:val="en-US"/>
                    </w:rPr>
                    <w:t>Go for a walk w</w:t>
                  </w:r>
                  <w:r>
                    <w:rPr>
                      <w:noProof/>
                      <w:color w:val="548AB7" w:themeColor="accent1" w:themeShade="BF"/>
                      <w:szCs w:val="18"/>
                      <w:lang w:val="en-US"/>
                    </w:rPr>
                    <w:t>ith friends</w:t>
                  </w:r>
                </w:p>
              </w:tc>
            </w:tr>
          </w:tbl>
          <w:p w14:paraId="69BC6FC4" w14:textId="4F13D6C9" w:rsidR="00D11226" w:rsidRPr="005158AD" w:rsidRDefault="00D11226" w:rsidP="004D3011">
            <w:pPr>
              <w:rPr>
                <w:noProof/>
                <w:lang w:val="en-US"/>
              </w:rPr>
            </w:pPr>
          </w:p>
        </w:tc>
        <w:tc>
          <w:tcPr>
            <w:tcW w:w="720" w:type="dxa"/>
          </w:tcPr>
          <w:p w14:paraId="7D18A0F2" w14:textId="77777777" w:rsidR="001B2ABD" w:rsidRPr="005158AD" w:rsidRDefault="001B2ABD" w:rsidP="000C45FF">
            <w:pPr>
              <w:tabs>
                <w:tab w:val="left" w:pos="990"/>
              </w:tabs>
              <w:rPr>
                <w:noProof/>
                <w:lang w:val="en-US"/>
              </w:rPr>
            </w:pPr>
          </w:p>
        </w:tc>
        <w:tc>
          <w:tcPr>
            <w:tcW w:w="6470" w:type="dxa"/>
          </w:tcPr>
          <w:p w14:paraId="34E34F96" w14:textId="3843903C" w:rsidR="00036450" w:rsidRPr="001C02B5" w:rsidRDefault="000029FB" w:rsidP="00036450">
            <w:pPr>
              <w:pStyle w:val="Ttulo2"/>
              <w:rPr>
                <w:noProof/>
                <w:lang w:val="en-US"/>
              </w:rPr>
            </w:pPr>
            <w:r w:rsidRPr="001C02B5">
              <w:rPr>
                <w:noProof/>
                <w:lang w:val="en-US"/>
              </w:rPr>
              <w:t>educa</w:t>
            </w:r>
            <w:r w:rsidR="001C02B5" w:rsidRPr="001C02B5">
              <w:rPr>
                <w:noProof/>
                <w:lang w:val="en-US"/>
              </w:rPr>
              <w:t>TION</w:t>
            </w:r>
          </w:p>
          <w:p w14:paraId="1DD1B3E1" w14:textId="47D6BBD4" w:rsidR="00D500F4" w:rsidRPr="001C02B5" w:rsidRDefault="001C02B5" w:rsidP="00D500F4">
            <w:pPr>
              <w:rPr>
                <w:b/>
                <w:lang w:val="en-US"/>
              </w:rPr>
            </w:pPr>
            <w:r w:rsidRPr="001C02B5">
              <w:rPr>
                <w:b/>
                <w:lang w:val="en-US"/>
              </w:rPr>
              <w:t>University Technician in P</w:t>
            </w:r>
            <w:r>
              <w:rPr>
                <w:b/>
                <w:lang w:val="en-US"/>
              </w:rPr>
              <w:t>rogramming</w:t>
            </w:r>
          </w:p>
          <w:p w14:paraId="01738BA3" w14:textId="21FE63DC" w:rsidR="00D500F4" w:rsidRPr="001C02B5" w:rsidRDefault="001C02B5" w:rsidP="00D500F4">
            <w:pPr>
              <w:rPr>
                <w:b/>
                <w:i/>
                <w:lang w:val="en-US"/>
              </w:rPr>
            </w:pPr>
            <w:r w:rsidRPr="001C02B5">
              <w:rPr>
                <w:b/>
                <w:lang w:val="en-US"/>
              </w:rPr>
              <w:t>C</w:t>
            </w:r>
            <w:r>
              <w:rPr>
                <w:b/>
                <w:lang w:val="en-US"/>
              </w:rPr>
              <w:t>ompleted</w:t>
            </w:r>
          </w:p>
          <w:p w14:paraId="648B0379" w14:textId="104ECE36" w:rsidR="00D500F4" w:rsidRPr="001C02B5" w:rsidRDefault="00D500F4" w:rsidP="00D500F4">
            <w:pPr>
              <w:pStyle w:val="Fecha"/>
              <w:rPr>
                <w:lang w:val="en-US"/>
              </w:rPr>
            </w:pPr>
            <w:r w:rsidRPr="001C02B5">
              <w:rPr>
                <w:lang w:val="en-US"/>
              </w:rPr>
              <w:t>2020</w:t>
            </w:r>
            <w:r w:rsidRPr="001C02B5">
              <w:rPr>
                <w:lang w:val="en-US" w:bidi="es-ES"/>
              </w:rPr>
              <w:t xml:space="preserve"> – </w:t>
            </w:r>
            <w:r w:rsidRPr="001C02B5">
              <w:rPr>
                <w:lang w:val="en-US"/>
              </w:rPr>
              <w:t>2021 [</w:t>
            </w:r>
            <w:r w:rsidR="001C02B5" w:rsidRPr="001C02B5">
              <w:rPr>
                <w:lang w:val="en-US"/>
              </w:rPr>
              <w:t>National Technological University</w:t>
            </w:r>
            <w:r w:rsidRPr="001C02B5">
              <w:rPr>
                <w:lang w:val="en-US"/>
              </w:rPr>
              <w:t xml:space="preserve"> - FRGP] </w:t>
            </w:r>
          </w:p>
          <w:p w14:paraId="441125D4" w14:textId="77777777" w:rsidR="00D500F4" w:rsidRPr="001C02B5" w:rsidRDefault="00D500F4" w:rsidP="00D500F4">
            <w:pPr>
              <w:rPr>
                <w:lang w:val="en-US"/>
              </w:rPr>
            </w:pPr>
          </w:p>
          <w:p w14:paraId="2AB779FE" w14:textId="2A5ED28B" w:rsidR="001C02B5" w:rsidRPr="001C02B5" w:rsidRDefault="001C02B5" w:rsidP="00D500F4">
            <w:pPr>
              <w:rPr>
                <w:b/>
                <w:lang w:val="en-US"/>
              </w:rPr>
            </w:pPr>
            <w:r w:rsidRPr="001C02B5">
              <w:rPr>
                <w:b/>
                <w:lang w:val="en-US"/>
              </w:rPr>
              <w:t xml:space="preserve">University Technician </w:t>
            </w:r>
            <w:r w:rsidRPr="001C02B5">
              <w:rPr>
                <w:b/>
                <w:lang w:val="en-US"/>
              </w:rPr>
              <w:t>in Com</w:t>
            </w:r>
            <w:r>
              <w:rPr>
                <w:b/>
                <w:lang w:val="en-US"/>
              </w:rPr>
              <w:t>puter Systems</w:t>
            </w:r>
          </w:p>
          <w:p w14:paraId="058517F5" w14:textId="55641412" w:rsidR="00D500F4" w:rsidRPr="001C02B5" w:rsidRDefault="001C02B5" w:rsidP="00D500F4">
            <w:pPr>
              <w:rPr>
                <w:b/>
                <w:i/>
                <w:lang w:val="en-US"/>
              </w:rPr>
            </w:pPr>
            <w:r>
              <w:rPr>
                <w:b/>
                <w:lang w:val="en-US"/>
              </w:rPr>
              <w:t>Completed</w:t>
            </w:r>
          </w:p>
          <w:p w14:paraId="094203F3" w14:textId="6528D494" w:rsidR="00D500F4" w:rsidRPr="001C02B5" w:rsidRDefault="00D500F4" w:rsidP="00D500F4">
            <w:pPr>
              <w:rPr>
                <w:lang w:val="en-US"/>
              </w:rPr>
            </w:pPr>
            <w:r w:rsidRPr="001C02B5">
              <w:rPr>
                <w:lang w:val="en-US"/>
              </w:rPr>
              <w:t>2018</w:t>
            </w:r>
            <w:r w:rsidRPr="001C02B5">
              <w:rPr>
                <w:lang w:val="en-US" w:bidi="es-ES"/>
              </w:rPr>
              <w:t xml:space="preserve"> – </w:t>
            </w:r>
            <w:r w:rsidRPr="001C02B5">
              <w:rPr>
                <w:lang w:val="en-US"/>
              </w:rPr>
              <w:t>2020 [</w:t>
            </w:r>
            <w:r w:rsidR="001C02B5" w:rsidRPr="001C02B5">
              <w:rPr>
                <w:lang w:val="en-US"/>
              </w:rPr>
              <w:t>National Technological University</w:t>
            </w:r>
            <w:r w:rsidR="001C02B5" w:rsidRPr="001C02B5">
              <w:rPr>
                <w:lang w:val="en-US"/>
              </w:rPr>
              <w:t xml:space="preserve"> </w:t>
            </w:r>
            <w:r w:rsidRPr="001C02B5">
              <w:rPr>
                <w:lang w:val="en-US"/>
              </w:rPr>
              <w:t>- FRGP]</w:t>
            </w:r>
          </w:p>
          <w:p w14:paraId="550D8D16" w14:textId="77777777" w:rsidR="00D500F4" w:rsidRPr="001C02B5" w:rsidRDefault="00D500F4" w:rsidP="00D500F4">
            <w:pPr>
              <w:rPr>
                <w:lang w:val="en-US"/>
              </w:rPr>
            </w:pPr>
          </w:p>
          <w:p w14:paraId="03EA6AF9" w14:textId="4919CE44" w:rsidR="00D500F4" w:rsidRPr="001C02B5" w:rsidRDefault="001C02B5" w:rsidP="00D500F4">
            <w:pPr>
              <w:rPr>
                <w:b/>
                <w:lang w:val="en-US"/>
              </w:rPr>
            </w:pPr>
            <w:r w:rsidRPr="001C02B5">
              <w:rPr>
                <w:b/>
                <w:lang w:val="en-US"/>
              </w:rPr>
              <w:t>Lifeguard</w:t>
            </w:r>
          </w:p>
          <w:p w14:paraId="732B50B7" w14:textId="4A416303" w:rsidR="00D500F4" w:rsidRPr="001C02B5" w:rsidRDefault="001C02B5" w:rsidP="00D500F4">
            <w:pPr>
              <w:rPr>
                <w:b/>
                <w:lang w:val="en-US"/>
              </w:rPr>
            </w:pPr>
            <w:r w:rsidRPr="001C02B5">
              <w:rPr>
                <w:b/>
                <w:lang w:val="en-US"/>
              </w:rPr>
              <w:t>Completed</w:t>
            </w:r>
          </w:p>
          <w:p w14:paraId="53168E19" w14:textId="46BF37BC" w:rsidR="00D500F4" w:rsidRPr="001C02B5" w:rsidRDefault="00D500F4" w:rsidP="00D500F4">
            <w:pPr>
              <w:pStyle w:val="Fecha"/>
              <w:rPr>
                <w:lang w:val="en-US"/>
              </w:rPr>
            </w:pPr>
            <w:r w:rsidRPr="001C02B5">
              <w:rPr>
                <w:lang w:val="en-US"/>
              </w:rPr>
              <w:t>2016</w:t>
            </w:r>
            <w:r w:rsidRPr="001C02B5">
              <w:rPr>
                <w:lang w:val="en-US" w:bidi="es-ES"/>
              </w:rPr>
              <w:t xml:space="preserve"> – </w:t>
            </w:r>
            <w:r w:rsidRPr="001C02B5">
              <w:rPr>
                <w:lang w:val="en-US"/>
              </w:rPr>
              <w:t>2017 [Vicente L</w:t>
            </w:r>
            <w:r w:rsidR="001C02B5" w:rsidRPr="001C02B5">
              <w:rPr>
                <w:lang w:val="en-US"/>
              </w:rPr>
              <w:t>o</w:t>
            </w:r>
            <w:r w:rsidRPr="001C02B5">
              <w:rPr>
                <w:lang w:val="en-US"/>
              </w:rPr>
              <w:t>pez</w:t>
            </w:r>
            <w:r w:rsidR="001C02B5" w:rsidRPr="001C02B5">
              <w:rPr>
                <w:lang w:val="en-US"/>
              </w:rPr>
              <w:t xml:space="preserve"> University Center</w:t>
            </w:r>
            <w:r w:rsidRPr="001C02B5">
              <w:rPr>
                <w:lang w:val="en-US"/>
              </w:rPr>
              <w:t xml:space="preserve"> - Munro]</w:t>
            </w:r>
          </w:p>
          <w:p w14:paraId="5E28F8F5" w14:textId="64E3C0E5" w:rsidR="005F300F" w:rsidRPr="001C02B5" w:rsidRDefault="005F300F" w:rsidP="005F300F">
            <w:pPr>
              <w:rPr>
                <w:lang w:val="en-US"/>
              </w:rPr>
            </w:pPr>
          </w:p>
          <w:p w14:paraId="17AE5D60" w14:textId="710BEF76" w:rsidR="005F300F" w:rsidRDefault="001C02B5" w:rsidP="005F300F">
            <w:pPr>
              <w:rPr>
                <w:b/>
              </w:rPr>
            </w:pPr>
            <w:r>
              <w:rPr>
                <w:b/>
              </w:rPr>
              <w:t xml:space="preserve">Music </w:t>
            </w:r>
            <w:proofErr w:type="spellStart"/>
            <w:r>
              <w:rPr>
                <w:b/>
              </w:rPr>
              <w:t>Education</w:t>
            </w:r>
            <w:proofErr w:type="spellEnd"/>
          </w:p>
          <w:p w14:paraId="1740D8E9" w14:textId="3AC83F9A" w:rsidR="005F300F" w:rsidRPr="00762C23" w:rsidRDefault="001C02B5" w:rsidP="005F300F">
            <w:pPr>
              <w:rPr>
                <w:b/>
              </w:rPr>
            </w:pPr>
            <w:proofErr w:type="spellStart"/>
            <w:r>
              <w:rPr>
                <w:b/>
              </w:rPr>
              <w:t>Incompleted</w:t>
            </w:r>
            <w:proofErr w:type="spellEnd"/>
          </w:p>
          <w:p w14:paraId="106BEEA1" w14:textId="75770363" w:rsidR="005F300F" w:rsidRPr="005F300F" w:rsidRDefault="005F300F" w:rsidP="005F300F">
            <w:pPr>
              <w:pStyle w:val="Fecha"/>
            </w:pPr>
            <w:r>
              <w:t>2014</w:t>
            </w:r>
            <w:r w:rsidRPr="00762C23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Pr="00762C23">
              <w:rPr>
                <w:lang w:bidi="es-ES"/>
              </w:rPr>
              <w:t xml:space="preserve"> </w:t>
            </w:r>
            <w:r>
              <w:t>2016 [</w:t>
            </w:r>
            <w:proofErr w:type="spellStart"/>
            <w:r w:rsidR="001C02B5">
              <w:t>Conservatory</w:t>
            </w:r>
            <w:proofErr w:type="spellEnd"/>
            <w:r>
              <w:t xml:space="preserve"> Juan José Castro – Martínez/La Lucila]</w:t>
            </w:r>
          </w:p>
          <w:p w14:paraId="23564567" w14:textId="2CD59A9B" w:rsidR="00D500F4" w:rsidRDefault="00D500F4" w:rsidP="00D500F4"/>
          <w:p w14:paraId="56BCBD05" w14:textId="7A26BA5B" w:rsidR="00D500F4" w:rsidRPr="00FD48A4" w:rsidRDefault="001C02B5" w:rsidP="00D500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English Course</w:t>
            </w:r>
          </w:p>
          <w:p w14:paraId="21AC4654" w14:textId="4DA183A4" w:rsidR="00D500F4" w:rsidRPr="00FD48A4" w:rsidRDefault="001C02B5" w:rsidP="00D500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Completed</w:t>
            </w:r>
          </w:p>
          <w:p w14:paraId="6912D25D" w14:textId="7B2C9E73" w:rsidR="00D500F4" w:rsidRPr="005F300F" w:rsidRDefault="00D500F4" w:rsidP="00D500F4">
            <w:pPr>
              <w:pStyle w:val="Fecha"/>
              <w:rPr>
                <w:lang w:val="en-US"/>
              </w:rPr>
            </w:pPr>
            <w:r w:rsidRPr="005F300F">
              <w:rPr>
                <w:lang w:val="en-US"/>
              </w:rPr>
              <w:t>2014</w:t>
            </w:r>
            <w:r w:rsidRPr="005F300F">
              <w:rPr>
                <w:lang w:val="en-US" w:bidi="es-ES"/>
              </w:rPr>
              <w:t xml:space="preserve"> – </w:t>
            </w:r>
            <w:r w:rsidRPr="005F300F">
              <w:rPr>
                <w:lang w:val="en-US"/>
              </w:rPr>
              <w:t>201</w:t>
            </w:r>
            <w:r w:rsidR="005F300F" w:rsidRPr="005F300F">
              <w:rPr>
                <w:lang w:val="en-US"/>
              </w:rPr>
              <w:t>7</w:t>
            </w:r>
            <w:r w:rsidRPr="005F300F">
              <w:rPr>
                <w:lang w:val="en-US"/>
              </w:rPr>
              <w:t xml:space="preserve"> [</w:t>
            </w:r>
            <w:r w:rsidR="005F300F" w:rsidRPr="005F300F">
              <w:rPr>
                <w:lang w:val="en-US"/>
              </w:rPr>
              <w:t>Saint Mary School of English</w:t>
            </w:r>
            <w:r w:rsidRPr="005F300F">
              <w:rPr>
                <w:lang w:val="en-US"/>
              </w:rPr>
              <w:t xml:space="preserve"> –</w:t>
            </w:r>
            <w:r w:rsidR="00C551A9" w:rsidRPr="005F300F">
              <w:rPr>
                <w:lang w:val="en-US"/>
              </w:rPr>
              <w:t xml:space="preserve"> </w:t>
            </w:r>
            <w:r w:rsidR="005F300F">
              <w:rPr>
                <w:lang w:val="en-US"/>
              </w:rPr>
              <w:t>Gral Pacheco</w:t>
            </w:r>
            <w:r w:rsidRPr="005F300F">
              <w:rPr>
                <w:lang w:val="en-US"/>
              </w:rPr>
              <w:t>]</w:t>
            </w:r>
          </w:p>
          <w:p w14:paraId="1B2A1C38" w14:textId="77777777" w:rsidR="00D500F4" w:rsidRPr="005F300F" w:rsidRDefault="00D500F4" w:rsidP="00B359E4">
            <w:pPr>
              <w:pStyle w:val="Ttulo4"/>
              <w:rPr>
                <w:noProof/>
                <w:lang w:val="en-US" w:bidi="es-ES"/>
              </w:rPr>
            </w:pPr>
          </w:p>
          <w:p w14:paraId="53EE249C" w14:textId="4FC3BADE" w:rsidR="00D500F4" w:rsidRPr="001C02B5" w:rsidRDefault="001C02B5" w:rsidP="00D500F4">
            <w:pPr>
              <w:rPr>
                <w:b/>
                <w:lang w:val="en-US"/>
              </w:rPr>
            </w:pPr>
            <w:r w:rsidRPr="001C02B5">
              <w:rPr>
                <w:b/>
                <w:lang w:val="en-US"/>
              </w:rPr>
              <w:t>Degree</w:t>
            </w:r>
            <w:r w:rsidR="00D500F4" w:rsidRPr="001C02B5">
              <w:rPr>
                <w:b/>
                <w:lang w:val="en-US"/>
              </w:rPr>
              <w:t xml:space="preserve"> </w:t>
            </w:r>
            <w:r w:rsidRPr="001C02B5">
              <w:rPr>
                <w:b/>
                <w:lang w:val="en-US"/>
              </w:rPr>
              <w:t>in</w:t>
            </w:r>
            <w:r w:rsidR="00D500F4" w:rsidRPr="001C02B5">
              <w:rPr>
                <w:b/>
                <w:lang w:val="en-US"/>
              </w:rPr>
              <w:t xml:space="preserve"> </w:t>
            </w:r>
            <w:r w:rsidRPr="001C02B5">
              <w:rPr>
                <w:b/>
                <w:lang w:val="en-US"/>
              </w:rPr>
              <w:t>Social S</w:t>
            </w:r>
            <w:r>
              <w:rPr>
                <w:b/>
                <w:lang w:val="en-US"/>
              </w:rPr>
              <w:t>ciences</w:t>
            </w:r>
          </w:p>
          <w:p w14:paraId="633D5173" w14:textId="3485BFFC" w:rsidR="00D500F4" w:rsidRPr="001C02B5" w:rsidRDefault="001C02B5" w:rsidP="00D500F4">
            <w:pPr>
              <w:rPr>
                <w:b/>
                <w:lang w:val="es-AR"/>
              </w:rPr>
            </w:pPr>
            <w:proofErr w:type="spellStart"/>
            <w:r w:rsidRPr="001C02B5">
              <w:rPr>
                <w:b/>
                <w:lang w:val="es-AR"/>
              </w:rPr>
              <w:t>Compl</w:t>
            </w:r>
            <w:r>
              <w:rPr>
                <w:b/>
                <w:lang w:val="es-AR"/>
              </w:rPr>
              <w:t>eted</w:t>
            </w:r>
            <w:proofErr w:type="spellEnd"/>
          </w:p>
          <w:p w14:paraId="71FF50C2" w14:textId="5615BED7" w:rsidR="00D500F4" w:rsidRDefault="00D500F4" w:rsidP="00D500F4">
            <w:r>
              <w:t>20</w:t>
            </w:r>
            <w:r w:rsidR="00C551A9">
              <w:t>08</w:t>
            </w:r>
            <w:r w:rsidRPr="00762C23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Pr="00762C23">
              <w:rPr>
                <w:lang w:bidi="es-ES"/>
              </w:rPr>
              <w:t xml:space="preserve"> </w:t>
            </w:r>
            <w:r>
              <w:t>201</w:t>
            </w:r>
            <w:r w:rsidR="00C551A9">
              <w:t>3</w:t>
            </w:r>
            <w:r>
              <w:t xml:space="preserve"> [Mariano Moreno </w:t>
            </w:r>
            <w:proofErr w:type="spellStart"/>
            <w:r w:rsidR="001C02B5">
              <w:t>Institute</w:t>
            </w:r>
            <w:proofErr w:type="spellEnd"/>
            <w:r w:rsidR="001C02B5">
              <w:t xml:space="preserve"> </w:t>
            </w:r>
            <w:r>
              <w:t>– Gral. Pacheco]</w:t>
            </w:r>
          </w:p>
          <w:p w14:paraId="04F9C7A8" w14:textId="77777777" w:rsidR="004D3011" w:rsidRPr="006E418C" w:rsidRDefault="004D3011" w:rsidP="00036450">
            <w:pPr>
              <w:rPr>
                <w:noProof/>
              </w:rPr>
            </w:pPr>
          </w:p>
          <w:p w14:paraId="73BB1E16" w14:textId="3B1EB5CD" w:rsidR="000041C4" w:rsidRPr="001C02B5" w:rsidRDefault="001C02B5" w:rsidP="000041C4">
            <w:pPr>
              <w:pStyle w:val="Ttulo2"/>
              <w:rPr>
                <w:noProof/>
                <w:lang w:val="en-US"/>
              </w:rPr>
            </w:pPr>
            <w:r w:rsidRPr="001C02B5">
              <w:rPr>
                <w:noProof/>
                <w:lang w:val="en-US"/>
              </w:rPr>
              <w:t>Wor</w:t>
            </w:r>
            <w:r>
              <w:rPr>
                <w:noProof/>
                <w:lang w:val="en-US"/>
              </w:rPr>
              <w:t>k experiencie</w:t>
            </w:r>
          </w:p>
          <w:p w14:paraId="2A1D7135" w14:textId="77777777" w:rsidR="007B46D5" w:rsidRPr="007B46D5" w:rsidRDefault="007B46D5" w:rsidP="007B46D5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 w:rsidRPr="007B46D5">
              <w:rPr>
                <w:b/>
                <w:sz w:val="20"/>
                <w:szCs w:val="20"/>
                <w:lang w:val="en-US"/>
              </w:rPr>
              <w:t>Globant</w:t>
            </w:r>
            <w:proofErr w:type="spellEnd"/>
            <w:r w:rsidRPr="007B46D5">
              <w:rPr>
                <w:sz w:val="20"/>
                <w:szCs w:val="20"/>
                <w:lang w:val="en-US" w:bidi="es-ES"/>
              </w:rPr>
              <w:t xml:space="preserve"> – .NET Developer</w:t>
            </w:r>
          </w:p>
          <w:p w14:paraId="468CBA45" w14:textId="77777777" w:rsidR="007B46D5" w:rsidRPr="007B46D5" w:rsidRDefault="007B46D5" w:rsidP="007B46D5">
            <w:pPr>
              <w:rPr>
                <w:u w:val="single"/>
                <w:lang w:val="en-US" w:bidi="es-ES"/>
              </w:rPr>
            </w:pPr>
            <w:r w:rsidRPr="007B46D5">
              <w:rPr>
                <w:u w:val="single"/>
                <w:lang w:val="en-US"/>
              </w:rPr>
              <w:t xml:space="preserve">April 2021 </w:t>
            </w:r>
            <w:r w:rsidRPr="007B46D5">
              <w:rPr>
                <w:u w:val="single"/>
                <w:lang w:val="en-US" w:bidi="es-ES"/>
              </w:rPr>
              <w:t>– P</w:t>
            </w:r>
            <w:r>
              <w:rPr>
                <w:u w:val="single"/>
                <w:lang w:val="en-US" w:bidi="es-ES"/>
              </w:rPr>
              <w:t>resent</w:t>
            </w:r>
          </w:p>
          <w:p w14:paraId="1FD2D5DD" w14:textId="77777777" w:rsidR="007B46D5" w:rsidRPr="007B46D5" w:rsidRDefault="007B46D5" w:rsidP="007B46D5">
            <w:pPr>
              <w:rPr>
                <w:lang w:val="en-US"/>
              </w:rPr>
            </w:pPr>
            <w:r w:rsidRPr="007B46D5">
              <w:rPr>
                <w:lang w:val="en-US" w:bidi="es-ES"/>
              </w:rPr>
              <w:t xml:space="preserve">In </w:t>
            </w:r>
            <w:proofErr w:type="spellStart"/>
            <w:r w:rsidRPr="007B46D5">
              <w:rPr>
                <w:lang w:val="en-US" w:bidi="es-ES"/>
              </w:rPr>
              <w:t>Globant’s</w:t>
            </w:r>
            <w:proofErr w:type="spellEnd"/>
            <w:r w:rsidRPr="007B46D5">
              <w:rPr>
                <w:lang w:val="en-US" w:bidi="es-ES"/>
              </w:rPr>
              <w:t xml:space="preserve"> Bootcamp.</w:t>
            </w:r>
          </w:p>
          <w:p w14:paraId="6BA8143E" w14:textId="77777777" w:rsidR="007B46D5" w:rsidRDefault="007B46D5" w:rsidP="00C551A9">
            <w:pPr>
              <w:rPr>
                <w:b/>
                <w:sz w:val="20"/>
                <w:szCs w:val="20"/>
                <w:lang w:val="en-US"/>
              </w:rPr>
            </w:pPr>
          </w:p>
          <w:p w14:paraId="087FD648" w14:textId="0DB1737C" w:rsidR="00C551A9" w:rsidRPr="001C02B5" w:rsidRDefault="00C551A9" w:rsidP="00C551A9">
            <w:pPr>
              <w:rPr>
                <w:bCs/>
                <w:sz w:val="20"/>
                <w:szCs w:val="20"/>
                <w:lang w:val="en-US"/>
              </w:rPr>
            </w:pPr>
            <w:r w:rsidRPr="001C02B5">
              <w:rPr>
                <w:b/>
                <w:sz w:val="20"/>
                <w:szCs w:val="20"/>
                <w:lang w:val="en-US"/>
              </w:rPr>
              <w:t>Time Solution Software SRL.</w:t>
            </w:r>
            <w:r w:rsidRPr="001C02B5">
              <w:rPr>
                <w:sz w:val="20"/>
                <w:szCs w:val="20"/>
                <w:lang w:val="en-US" w:bidi="es-ES"/>
              </w:rPr>
              <w:t xml:space="preserve"> – </w:t>
            </w:r>
            <w:r w:rsidR="001C02B5">
              <w:rPr>
                <w:sz w:val="20"/>
                <w:szCs w:val="20"/>
                <w:lang w:val="en-US" w:bidi="es-ES"/>
              </w:rPr>
              <w:t>.Net Developer</w:t>
            </w:r>
          </w:p>
          <w:p w14:paraId="2B4C47EC" w14:textId="544A1B9E" w:rsidR="00C551A9" w:rsidRPr="00712B3E" w:rsidRDefault="001C02B5" w:rsidP="00C551A9">
            <w:pPr>
              <w:rPr>
                <w:u w:val="single"/>
                <w:lang w:val="en-US"/>
              </w:rPr>
            </w:pPr>
            <w:r w:rsidRPr="00712B3E">
              <w:rPr>
                <w:u w:val="single"/>
                <w:lang w:val="en-US"/>
              </w:rPr>
              <w:t>February</w:t>
            </w:r>
            <w:r w:rsidR="00C551A9" w:rsidRPr="00712B3E">
              <w:rPr>
                <w:u w:val="single"/>
                <w:lang w:val="en-US"/>
              </w:rPr>
              <w:t xml:space="preserve"> 2020 </w:t>
            </w:r>
            <w:r w:rsidR="00C551A9" w:rsidRPr="00712B3E">
              <w:rPr>
                <w:u w:val="single"/>
                <w:lang w:val="en-US" w:bidi="es-ES"/>
              </w:rPr>
              <w:t xml:space="preserve">– </w:t>
            </w:r>
            <w:r w:rsidR="00751EC8" w:rsidRPr="00712B3E">
              <w:rPr>
                <w:u w:val="single"/>
                <w:lang w:val="en-US"/>
              </w:rPr>
              <w:t>A</w:t>
            </w:r>
            <w:r w:rsidRPr="00712B3E">
              <w:rPr>
                <w:u w:val="single"/>
                <w:lang w:val="en-US"/>
              </w:rPr>
              <w:t>pril</w:t>
            </w:r>
            <w:r w:rsidR="00751EC8" w:rsidRPr="00712B3E">
              <w:rPr>
                <w:u w:val="single"/>
                <w:lang w:val="en-US"/>
              </w:rPr>
              <w:t xml:space="preserve"> 2021</w:t>
            </w:r>
          </w:p>
          <w:p w14:paraId="51BB2607" w14:textId="5564360A" w:rsidR="00751EC8" w:rsidRPr="00E5288B" w:rsidRDefault="00712B3E" w:rsidP="00C551A9">
            <w:pPr>
              <w:rPr>
                <w:lang w:val="es-AR"/>
              </w:rPr>
            </w:pPr>
            <w:r w:rsidRPr="00712B3E">
              <w:rPr>
                <w:lang w:val="en-US"/>
              </w:rPr>
              <w:t>Web and Desktop applications</w:t>
            </w:r>
            <w:r>
              <w:rPr>
                <w:lang w:val="en-US"/>
              </w:rPr>
              <w:t xml:space="preserve"> developments with </w:t>
            </w:r>
            <w:r w:rsidRPr="00712B3E">
              <w:rPr>
                <w:b/>
                <w:bCs/>
                <w:lang w:val="en-US"/>
              </w:rPr>
              <w:t>ASP .NET</w:t>
            </w:r>
            <w:r w:rsidR="007B46D5">
              <w:rPr>
                <w:lang w:val="en-US"/>
              </w:rPr>
              <w:t xml:space="preserve"> in </w:t>
            </w:r>
            <w:r w:rsidR="007B46D5">
              <w:rPr>
                <w:b/>
                <w:bCs/>
                <w:lang w:val="en-US"/>
              </w:rPr>
              <w:t xml:space="preserve">Web Forms </w:t>
            </w:r>
            <w:r w:rsidR="007B46D5">
              <w:rPr>
                <w:lang w:val="en-US"/>
              </w:rPr>
              <w:t xml:space="preserve">and </w:t>
            </w:r>
            <w:r w:rsidR="007B46D5">
              <w:rPr>
                <w:b/>
                <w:bCs/>
                <w:lang w:val="en-US"/>
              </w:rPr>
              <w:t xml:space="preserve">Web </w:t>
            </w:r>
            <w:proofErr w:type="spellStart"/>
            <w:r w:rsidR="007B46D5">
              <w:rPr>
                <w:b/>
                <w:bCs/>
                <w:lang w:val="en-US"/>
              </w:rPr>
              <w:t>Api</w:t>
            </w:r>
            <w:proofErr w:type="spellEnd"/>
            <w:r w:rsidR="007B46D5">
              <w:rPr>
                <w:b/>
                <w:bCs/>
                <w:lang w:val="en-US"/>
              </w:rPr>
              <w:t xml:space="preserve"> </w:t>
            </w:r>
            <w:r w:rsidR="007B46D5">
              <w:rPr>
                <w:lang w:val="en-US"/>
              </w:rPr>
              <w:t xml:space="preserve">projects. </w:t>
            </w:r>
            <w:r>
              <w:rPr>
                <w:lang w:val="en-US"/>
              </w:rPr>
              <w:t xml:space="preserve">Databases developments with </w:t>
            </w:r>
            <w:r w:rsidR="00D12378" w:rsidRPr="00712B3E">
              <w:rPr>
                <w:b/>
                <w:bCs/>
                <w:lang w:val="en-US"/>
              </w:rPr>
              <w:t>SQL Server</w:t>
            </w:r>
            <w:r w:rsidR="00D12378" w:rsidRPr="00712B3E">
              <w:rPr>
                <w:lang w:val="en-US"/>
              </w:rPr>
              <w:t>.</w:t>
            </w:r>
            <w:r>
              <w:rPr>
                <w:lang w:val="en-US"/>
              </w:rPr>
              <w:t xml:space="preserve"> Database interaction with </w:t>
            </w:r>
            <w:r w:rsidRPr="00712B3E">
              <w:rPr>
                <w:b/>
                <w:bCs/>
                <w:lang w:val="en-US"/>
              </w:rPr>
              <w:t>ADO .NET</w:t>
            </w:r>
            <w:r w:rsidR="001D4301">
              <w:rPr>
                <w:lang w:val="en-US"/>
              </w:rPr>
              <w:t xml:space="preserve"> and </w:t>
            </w:r>
            <w:r w:rsidR="001D4301">
              <w:rPr>
                <w:b/>
                <w:bCs/>
                <w:lang w:val="en-US"/>
              </w:rPr>
              <w:t>Entity Framework</w:t>
            </w:r>
            <w:r w:rsidR="001D4301">
              <w:rPr>
                <w:lang w:val="en-US"/>
              </w:rPr>
              <w:t>.</w:t>
            </w:r>
            <w:r w:rsidR="00E5288B">
              <w:rPr>
                <w:b/>
                <w:bCs/>
                <w:lang w:val="en-US"/>
              </w:rPr>
              <w:t xml:space="preserve"> </w:t>
            </w:r>
            <w:r w:rsidR="00D12378" w:rsidRPr="009A0F43">
              <w:rPr>
                <w:lang w:val="en-US"/>
              </w:rPr>
              <w:t>F</w:t>
            </w:r>
            <w:r w:rsidR="00E5288B">
              <w:rPr>
                <w:lang w:val="en-US"/>
              </w:rPr>
              <w:t>ront-End development using</w:t>
            </w:r>
            <w:r w:rsidR="00D12378" w:rsidRPr="009A0F43">
              <w:rPr>
                <w:lang w:val="en-US"/>
              </w:rPr>
              <w:t xml:space="preserve"> </w:t>
            </w:r>
            <w:r w:rsidR="00E5288B" w:rsidRPr="00D11226">
              <w:rPr>
                <w:b/>
                <w:bCs/>
                <w:lang w:val="en-US"/>
              </w:rPr>
              <w:t>jQuery</w:t>
            </w:r>
            <w:r w:rsidR="00D12378" w:rsidRPr="009A0F43">
              <w:rPr>
                <w:lang w:val="en-US"/>
              </w:rPr>
              <w:t xml:space="preserve">, </w:t>
            </w:r>
            <w:r w:rsidR="00D12378" w:rsidRPr="00D11226">
              <w:rPr>
                <w:b/>
                <w:bCs/>
                <w:lang w:val="en-US"/>
              </w:rPr>
              <w:t>JavaScript</w:t>
            </w:r>
            <w:r w:rsidR="00D12378" w:rsidRPr="009A0F43">
              <w:rPr>
                <w:lang w:val="en-US"/>
              </w:rPr>
              <w:t xml:space="preserve">, </w:t>
            </w:r>
            <w:r w:rsidR="00D12378" w:rsidRPr="00D11226">
              <w:rPr>
                <w:b/>
                <w:bCs/>
                <w:lang w:val="en-US"/>
              </w:rPr>
              <w:t>Html</w:t>
            </w:r>
            <w:r w:rsidR="00E5288B">
              <w:rPr>
                <w:lang w:val="en-US"/>
              </w:rPr>
              <w:t xml:space="preserve"> and</w:t>
            </w:r>
            <w:r w:rsidR="00D12378" w:rsidRPr="009A0F43">
              <w:rPr>
                <w:lang w:val="en-US"/>
              </w:rPr>
              <w:t xml:space="preserve"> </w:t>
            </w:r>
            <w:r w:rsidR="00D12378" w:rsidRPr="00D11226">
              <w:rPr>
                <w:b/>
                <w:bCs/>
                <w:lang w:val="en-US"/>
              </w:rPr>
              <w:t>CSS</w:t>
            </w:r>
            <w:r w:rsidR="00D12378" w:rsidRPr="009A0F43">
              <w:rPr>
                <w:lang w:val="en-US"/>
              </w:rPr>
              <w:t>.</w:t>
            </w:r>
            <w:r w:rsidR="00E5288B">
              <w:rPr>
                <w:lang w:val="en-US"/>
              </w:rPr>
              <w:t xml:space="preserve"> Back-End development using </w:t>
            </w:r>
            <w:r w:rsidR="00E5288B">
              <w:rPr>
                <w:b/>
                <w:bCs/>
                <w:lang w:val="en-US"/>
              </w:rPr>
              <w:t>C#</w:t>
            </w:r>
            <w:r w:rsidR="00E5288B">
              <w:rPr>
                <w:lang w:val="en-US"/>
              </w:rPr>
              <w:t xml:space="preserve">. </w:t>
            </w:r>
            <w:proofErr w:type="spellStart"/>
            <w:r w:rsidR="00E5288B" w:rsidRPr="00E5288B">
              <w:rPr>
                <w:lang w:val="es-AR"/>
              </w:rPr>
              <w:t>Version’s</w:t>
            </w:r>
            <w:proofErr w:type="spellEnd"/>
            <w:r w:rsidR="00E5288B" w:rsidRPr="00E5288B">
              <w:rPr>
                <w:lang w:val="es-AR"/>
              </w:rPr>
              <w:t xml:space="preserve"> control </w:t>
            </w:r>
            <w:proofErr w:type="spellStart"/>
            <w:r w:rsidR="00E5288B" w:rsidRPr="00E5288B">
              <w:rPr>
                <w:lang w:val="es-AR"/>
              </w:rPr>
              <w:t>with</w:t>
            </w:r>
            <w:proofErr w:type="spellEnd"/>
            <w:r w:rsidR="00E5288B" w:rsidRPr="00E5288B">
              <w:rPr>
                <w:lang w:val="es-AR"/>
              </w:rPr>
              <w:t xml:space="preserve"> </w:t>
            </w:r>
            <w:r w:rsidR="00E5288B" w:rsidRPr="00E5288B">
              <w:rPr>
                <w:b/>
                <w:bCs/>
                <w:lang w:val="es-AR"/>
              </w:rPr>
              <w:t>GitHub</w:t>
            </w:r>
            <w:r w:rsidR="00E5288B" w:rsidRPr="00E5288B">
              <w:rPr>
                <w:lang w:val="es-AR"/>
              </w:rPr>
              <w:t xml:space="preserve"> </w:t>
            </w:r>
            <w:proofErr w:type="spellStart"/>
            <w:r w:rsidR="00E5288B" w:rsidRPr="00E5288B">
              <w:rPr>
                <w:lang w:val="es-AR"/>
              </w:rPr>
              <w:t>using</w:t>
            </w:r>
            <w:proofErr w:type="spellEnd"/>
            <w:r w:rsidR="00E5288B" w:rsidRPr="00E5288B">
              <w:rPr>
                <w:lang w:val="es-AR"/>
              </w:rPr>
              <w:t xml:space="preserve"> </w:t>
            </w:r>
            <w:proofErr w:type="spellStart"/>
            <w:r w:rsidR="00E5288B" w:rsidRPr="00E5288B">
              <w:rPr>
                <w:b/>
                <w:bCs/>
                <w:lang w:val="es-AR"/>
              </w:rPr>
              <w:t>Sourcetree</w:t>
            </w:r>
            <w:proofErr w:type="spellEnd"/>
            <w:r w:rsidR="00E5288B" w:rsidRPr="00E5288B">
              <w:rPr>
                <w:b/>
                <w:bCs/>
                <w:lang w:val="es-AR"/>
              </w:rPr>
              <w:t xml:space="preserve"> </w:t>
            </w:r>
            <w:r w:rsidR="00E5288B" w:rsidRPr="00E5288B">
              <w:rPr>
                <w:lang w:val="es-AR"/>
              </w:rPr>
              <w:t>interface.</w:t>
            </w:r>
          </w:p>
          <w:p w14:paraId="51DFE9B6" w14:textId="1615C58F" w:rsidR="00D11226" w:rsidRPr="007B46D5" w:rsidRDefault="00D11226" w:rsidP="00C551A9">
            <w:pPr>
              <w:rPr>
                <w:lang w:val="en-US"/>
              </w:rPr>
            </w:pPr>
          </w:p>
          <w:p w14:paraId="3DD65C2F" w14:textId="5BBF49EA" w:rsidR="00D11226" w:rsidRPr="007B46D5" w:rsidRDefault="00D11226" w:rsidP="00D11226">
            <w:pPr>
              <w:rPr>
                <w:bCs/>
                <w:sz w:val="20"/>
                <w:szCs w:val="20"/>
                <w:lang w:val="en-US"/>
              </w:rPr>
            </w:pPr>
            <w:r w:rsidRPr="007B46D5">
              <w:rPr>
                <w:b/>
                <w:sz w:val="20"/>
                <w:szCs w:val="20"/>
                <w:lang w:val="en-US"/>
              </w:rPr>
              <w:t>Pacheco SRL</w:t>
            </w:r>
            <w:r w:rsidR="007B46D5" w:rsidRPr="007B46D5">
              <w:rPr>
                <w:b/>
                <w:sz w:val="20"/>
                <w:szCs w:val="20"/>
                <w:lang w:val="en-US"/>
              </w:rPr>
              <w:t xml:space="preserve"> Swimming</w:t>
            </w:r>
            <w:r w:rsidRPr="007B46D5">
              <w:rPr>
                <w:b/>
                <w:sz w:val="20"/>
                <w:szCs w:val="20"/>
                <w:lang w:val="en-US"/>
              </w:rPr>
              <w:t>.</w:t>
            </w:r>
            <w:r w:rsidRPr="007B46D5">
              <w:rPr>
                <w:sz w:val="20"/>
                <w:szCs w:val="20"/>
                <w:lang w:val="en-US" w:bidi="es-ES"/>
              </w:rPr>
              <w:t xml:space="preserve"> – </w:t>
            </w:r>
            <w:r w:rsidR="007B46D5" w:rsidRPr="007B46D5">
              <w:rPr>
                <w:sz w:val="20"/>
                <w:szCs w:val="20"/>
                <w:lang w:val="en-US" w:bidi="es-ES"/>
              </w:rPr>
              <w:t>Lifeguard</w:t>
            </w:r>
          </w:p>
          <w:p w14:paraId="2715431A" w14:textId="1E132D96" w:rsidR="007B46D5" w:rsidRPr="007B46D5" w:rsidRDefault="007B46D5" w:rsidP="007B46D5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February</w:t>
            </w:r>
            <w:r w:rsidR="00D11226" w:rsidRPr="007B46D5">
              <w:rPr>
                <w:u w:val="single"/>
                <w:lang w:val="en-US"/>
              </w:rPr>
              <w:t xml:space="preserve"> 2018 </w:t>
            </w:r>
            <w:r w:rsidR="00D11226" w:rsidRPr="007B46D5">
              <w:rPr>
                <w:u w:val="single"/>
                <w:lang w:val="en-US" w:bidi="es-ES"/>
              </w:rPr>
              <w:t xml:space="preserve">– </w:t>
            </w:r>
            <w:r>
              <w:rPr>
                <w:u w:val="single"/>
                <w:lang w:val="en-US"/>
              </w:rPr>
              <w:t>January</w:t>
            </w:r>
            <w:r w:rsidR="00D11226" w:rsidRPr="007B46D5">
              <w:rPr>
                <w:u w:val="single"/>
                <w:lang w:val="en-US"/>
              </w:rPr>
              <w:t xml:space="preserve"> 2020</w:t>
            </w:r>
          </w:p>
          <w:p w14:paraId="327263C2" w14:textId="0EAF4B07" w:rsidR="007B46D5" w:rsidRPr="007B46D5" w:rsidRDefault="007B46D5" w:rsidP="007B46D5">
            <w:pPr>
              <w:rPr>
                <w:u w:val="single"/>
                <w:lang w:val="en-US"/>
              </w:rPr>
            </w:pPr>
            <w:r w:rsidRPr="007B46D5">
              <w:rPr>
                <w:lang w:val="en-US"/>
              </w:rPr>
              <w:t xml:space="preserve">Control, assistance and care of the pool and </w:t>
            </w:r>
            <w:r w:rsidR="001D4301">
              <w:rPr>
                <w:lang w:val="en-US"/>
              </w:rPr>
              <w:t xml:space="preserve">concurrent </w:t>
            </w:r>
            <w:r>
              <w:rPr>
                <w:lang w:val="en-US"/>
              </w:rPr>
              <w:t>people.</w:t>
            </w:r>
          </w:p>
          <w:p w14:paraId="1B05AC2E" w14:textId="38B897CB" w:rsidR="00036450" w:rsidRPr="00F56823" w:rsidRDefault="00B64066" w:rsidP="00036450">
            <w:pPr>
              <w:pStyle w:val="Ttulo2"/>
              <w:rPr>
                <w:noProof/>
                <w:u w:val="single"/>
              </w:rPr>
            </w:pPr>
            <w:r w:rsidRPr="00762C23">
              <w:rPr>
                <w:noProof/>
                <w:color w:val="000000" w:themeColor="text1"/>
                <w:lang w:val="es-AR" w:eastAsia="es-AR"/>
              </w:rPr>
              <w:drawing>
                <wp:anchor distT="0" distB="0" distL="114300" distR="114300" simplePos="0" relativeHeight="251660288" behindDoc="0" locked="0" layoutInCell="1" allowOverlap="1" wp14:anchorId="770DDB72" wp14:editId="5267B392">
                  <wp:simplePos x="0" y="0"/>
                  <wp:positionH relativeFrom="column">
                    <wp:posOffset>-13412</wp:posOffset>
                  </wp:positionH>
                  <wp:positionV relativeFrom="paragraph">
                    <wp:posOffset>363087</wp:posOffset>
                  </wp:positionV>
                  <wp:extent cx="4360985" cy="1257300"/>
                  <wp:effectExtent l="0" t="0" r="0" b="0"/>
                  <wp:wrapNone/>
                  <wp:docPr id="8" name="Gráfico 8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07F7">
              <w:rPr>
                <w:noProof/>
                <w:lang w:bidi="es-ES"/>
              </w:rPr>
              <w:t>technical skills</w:t>
            </w:r>
          </w:p>
          <w:p w14:paraId="5DD05883" w14:textId="17876379" w:rsidR="00036450" w:rsidRPr="006E418C" w:rsidRDefault="00036450" w:rsidP="00B64066">
            <w:pPr>
              <w:pStyle w:val="Listaconvietas"/>
              <w:numPr>
                <w:ilvl w:val="0"/>
                <w:numId w:val="0"/>
              </w:numPr>
              <w:jc w:val="both"/>
              <w:rPr>
                <w:noProof/>
                <w:color w:val="FFFFFF" w:themeColor="background1"/>
              </w:rPr>
            </w:pPr>
          </w:p>
        </w:tc>
      </w:tr>
    </w:tbl>
    <w:p w14:paraId="69F571EA" w14:textId="77777777" w:rsidR="0043117B" w:rsidRPr="006E418C" w:rsidRDefault="00A34F67" w:rsidP="000C45FF">
      <w:pPr>
        <w:tabs>
          <w:tab w:val="left" w:pos="990"/>
        </w:tabs>
        <w:rPr>
          <w:noProof/>
        </w:rPr>
      </w:pPr>
    </w:p>
    <w:sectPr w:rsidR="0043117B" w:rsidRPr="006E418C" w:rsidSect="00E61979">
      <w:headerReference w:type="default" r:id="rId37"/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E90B9" w14:textId="77777777" w:rsidR="00A34F67" w:rsidRDefault="00A34F67" w:rsidP="000C45FF">
      <w:r>
        <w:separator/>
      </w:r>
    </w:p>
  </w:endnote>
  <w:endnote w:type="continuationSeparator" w:id="0">
    <w:p w14:paraId="1CF02691" w14:textId="77777777" w:rsidR="00A34F67" w:rsidRDefault="00A34F6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E4FD0" w14:textId="77777777" w:rsidR="00A34F67" w:rsidRDefault="00A34F67" w:rsidP="000C45FF">
      <w:r>
        <w:separator/>
      </w:r>
    </w:p>
  </w:footnote>
  <w:footnote w:type="continuationSeparator" w:id="0">
    <w:p w14:paraId="5C37E043" w14:textId="77777777" w:rsidR="00A34F67" w:rsidRDefault="00A34F6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4585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1D858165" wp14:editId="25C1C86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031AD8"/>
    <w:multiLevelType w:val="hybridMultilevel"/>
    <w:tmpl w:val="24540314"/>
    <w:lvl w:ilvl="0" w:tplc="8712611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548AB7" w:themeColor="accent1" w:themeShade="BF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EA7A43"/>
    <w:multiLevelType w:val="hybridMultilevel"/>
    <w:tmpl w:val="B4ACADD0"/>
    <w:lvl w:ilvl="0" w:tplc="8D300D4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548AB7" w:themeColor="accent1" w:themeShade="BF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437A66"/>
    <w:multiLevelType w:val="hybridMultilevel"/>
    <w:tmpl w:val="DB84159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C06B9"/>
    <w:multiLevelType w:val="hybridMultilevel"/>
    <w:tmpl w:val="AA4A711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ocumentProtection w:edit="readOnly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FB"/>
    <w:rsid w:val="000007F7"/>
    <w:rsid w:val="000029FB"/>
    <w:rsid w:val="000041C4"/>
    <w:rsid w:val="00036450"/>
    <w:rsid w:val="00063C2F"/>
    <w:rsid w:val="00094499"/>
    <w:rsid w:val="00096D1F"/>
    <w:rsid w:val="000C45FF"/>
    <w:rsid w:val="000E3FD1"/>
    <w:rsid w:val="00104B4C"/>
    <w:rsid w:val="00112054"/>
    <w:rsid w:val="00113491"/>
    <w:rsid w:val="001525E1"/>
    <w:rsid w:val="00180329"/>
    <w:rsid w:val="0019001F"/>
    <w:rsid w:val="001A35EA"/>
    <w:rsid w:val="001A74A5"/>
    <w:rsid w:val="001B2ABD"/>
    <w:rsid w:val="001C02B5"/>
    <w:rsid w:val="001D4301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85167"/>
    <w:rsid w:val="003A6B7D"/>
    <w:rsid w:val="003B06CA"/>
    <w:rsid w:val="004071FC"/>
    <w:rsid w:val="00445947"/>
    <w:rsid w:val="00475977"/>
    <w:rsid w:val="004813B3"/>
    <w:rsid w:val="00496591"/>
    <w:rsid w:val="004C4FFE"/>
    <w:rsid w:val="004C63E4"/>
    <w:rsid w:val="004D3011"/>
    <w:rsid w:val="004F4B21"/>
    <w:rsid w:val="005158AD"/>
    <w:rsid w:val="005262AC"/>
    <w:rsid w:val="005675F2"/>
    <w:rsid w:val="005E39D5"/>
    <w:rsid w:val="005F300F"/>
    <w:rsid w:val="00600670"/>
    <w:rsid w:val="00616E38"/>
    <w:rsid w:val="0062123A"/>
    <w:rsid w:val="00646E75"/>
    <w:rsid w:val="006771D0"/>
    <w:rsid w:val="006906E3"/>
    <w:rsid w:val="006C1D9D"/>
    <w:rsid w:val="006E418C"/>
    <w:rsid w:val="00707790"/>
    <w:rsid w:val="00712B3E"/>
    <w:rsid w:val="00715FCB"/>
    <w:rsid w:val="00743101"/>
    <w:rsid w:val="00751EC8"/>
    <w:rsid w:val="007775E1"/>
    <w:rsid w:val="007867A0"/>
    <w:rsid w:val="00790FFC"/>
    <w:rsid w:val="007927F5"/>
    <w:rsid w:val="007A538C"/>
    <w:rsid w:val="007B46D5"/>
    <w:rsid w:val="007F0C9C"/>
    <w:rsid w:val="00802CA0"/>
    <w:rsid w:val="0084633C"/>
    <w:rsid w:val="009260CD"/>
    <w:rsid w:val="00952C25"/>
    <w:rsid w:val="009A0F43"/>
    <w:rsid w:val="009B539F"/>
    <w:rsid w:val="00A2118D"/>
    <w:rsid w:val="00A3180D"/>
    <w:rsid w:val="00A34F67"/>
    <w:rsid w:val="00A40869"/>
    <w:rsid w:val="00AD76E2"/>
    <w:rsid w:val="00B20152"/>
    <w:rsid w:val="00B359E4"/>
    <w:rsid w:val="00B57D98"/>
    <w:rsid w:val="00B64066"/>
    <w:rsid w:val="00B70850"/>
    <w:rsid w:val="00B82B14"/>
    <w:rsid w:val="00C039FE"/>
    <w:rsid w:val="00C066B6"/>
    <w:rsid w:val="00C322E0"/>
    <w:rsid w:val="00C37BA1"/>
    <w:rsid w:val="00C4674C"/>
    <w:rsid w:val="00C506CF"/>
    <w:rsid w:val="00C547D5"/>
    <w:rsid w:val="00C551A9"/>
    <w:rsid w:val="00C65C7B"/>
    <w:rsid w:val="00C72662"/>
    <w:rsid w:val="00C72BED"/>
    <w:rsid w:val="00C80811"/>
    <w:rsid w:val="00C9578B"/>
    <w:rsid w:val="00CB0055"/>
    <w:rsid w:val="00D11226"/>
    <w:rsid w:val="00D12378"/>
    <w:rsid w:val="00D2522B"/>
    <w:rsid w:val="00D422DE"/>
    <w:rsid w:val="00D500F4"/>
    <w:rsid w:val="00D5459D"/>
    <w:rsid w:val="00D65987"/>
    <w:rsid w:val="00DA1F4D"/>
    <w:rsid w:val="00DA6DA7"/>
    <w:rsid w:val="00DC3981"/>
    <w:rsid w:val="00DD172A"/>
    <w:rsid w:val="00E25A26"/>
    <w:rsid w:val="00E4381A"/>
    <w:rsid w:val="00E5288B"/>
    <w:rsid w:val="00E55D74"/>
    <w:rsid w:val="00E61979"/>
    <w:rsid w:val="00F05EDE"/>
    <w:rsid w:val="00F364A3"/>
    <w:rsid w:val="00F56823"/>
    <w:rsid w:val="00F60274"/>
    <w:rsid w:val="00F77FB9"/>
    <w:rsid w:val="00FB068F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1D07B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paragraph" w:styleId="Prrafodelista">
    <w:name w:val="List Paragraph"/>
    <w:basedOn w:val="Normal"/>
    <w:uiPriority w:val="34"/>
    <w:qFormat/>
    <w:rsid w:val="007A5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sv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svg"/><Relationship Id="rId34" Type="http://schemas.openxmlformats.org/officeDocument/2006/relationships/image" Target="media/image22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svg"/><Relationship Id="rId33" Type="http://schemas.openxmlformats.org/officeDocument/2006/relationships/image" Target="media/image21.sv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alejandro-tidele-4834ab10a/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23" Type="http://schemas.openxmlformats.org/officeDocument/2006/relationships/image" Target="media/image11.svg"/><Relationship Id="rId28" Type="http://schemas.openxmlformats.org/officeDocument/2006/relationships/image" Target="media/image16.png"/><Relationship Id="rId36" Type="http://schemas.openxmlformats.org/officeDocument/2006/relationships/chart" Target="charts/chart1.xml"/><Relationship Id="rId10" Type="http://schemas.openxmlformats.org/officeDocument/2006/relationships/image" Target="media/image1.jpeg"/><Relationship Id="rId19" Type="http://schemas.openxmlformats.org/officeDocument/2006/relationships/hyperlink" Target="https://commons.wikimedia.org/wiki/File:Ei-sc-github.svg" TargetMode="External"/><Relationship Id="rId31" Type="http://schemas.openxmlformats.org/officeDocument/2006/relationships/image" Target="media/image19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svg"/><Relationship Id="rId30" Type="http://schemas.openxmlformats.org/officeDocument/2006/relationships/image" Target="media/image18.png"/><Relationship Id="rId35" Type="http://schemas.openxmlformats.org/officeDocument/2006/relationships/image" Target="media/image23.sv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svg"/><Relationship Id="rId1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ho\AppData\Roaming\Microsoft\Templates\Curr&#237;culum%20v&#237;tae%20de%20administraci&#243;n%20hostelera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3721264794730849"/>
          <c:y val="0"/>
          <c:w val="0.66278735205269157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7"/>
                <c:pt idx="0">
                  <c:v>Informatic Security</c:v>
                </c:pt>
                <c:pt idx="1">
                  <c:v>Database Managment</c:v>
                </c:pt>
                <c:pt idx="2">
                  <c:v>UX &amp; UI</c:v>
                </c:pt>
                <c:pt idx="3">
                  <c:v>Frontend Development</c:v>
                </c:pt>
                <c:pt idx="4">
                  <c:v>Backend Development</c:v>
                </c:pt>
                <c:pt idx="5">
                  <c:v>Api's Developments</c:v>
                </c:pt>
                <c:pt idx="6">
                  <c:v>Project Managment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0.1</c:v>
                </c:pt>
                <c:pt idx="1">
                  <c:v>0.25</c:v>
                </c:pt>
                <c:pt idx="2">
                  <c:v>0.1</c:v>
                </c:pt>
                <c:pt idx="3">
                  <c:v>0.25</c:v>
                </c:pt>
                <c:pt idx="4">
                  <c:v>0.25</c:v>
                </c:pt>
                <c:pt idx="5">
                  <c:v>0.15</c:v>
                </c:pt>
                <c:pt idx="6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D5-4551-9341-4172E07BD6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-285691136"/>
        <c:axId val="-285690592"/>
      </c:barChart>
      <c:catAx>
        <c:axId val="-2856911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285690592"/>
        <c:crosses val="autoZero"/>
        <c:auto val="1"/>
        <c:lblAlgn val="ctr"/>
        <c:lblOffset val="100"/>
        <c:noMultiLvlLbl val="0"/>
      </c:catAx>
      <c:valAx>
        <c:axId val="-285690592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-28569113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administración hostelera</Template>
  <TotalTime>0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2021-03-18T04:43:00Z</dcterms:created>
  <dcterms:modified xsi:type="dcterms:W3CDTF">2021-05-13T23:07:00Z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